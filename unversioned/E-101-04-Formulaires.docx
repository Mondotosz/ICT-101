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A46" w:rsidRDefault="00B65AEE" w:rsidP="00AF3750">
      <w:pPr>
        <w:pStyle w:val="Titre1"/>
        <w:numPr>
          <w:ilvl w:val="0"/>
          <w:numId w:val="0"/>
        </w:numPr>
        <w:ind w:left="431" w:hanging="431"/>
      </w:pPr>
      <w:r>
        <w:t>Introduction</w:t>
      </w:r>
    </w:p>
    <w:p w:rsidR="00724215" w:rsidRDefault="00DF5F5F" w:rsidP="00724215">
      <w:pPr>
        <w:pStyle w:val="Corpsdetexte"/>
        <w:ind w:left="644"/>
      </w:pPr>
      <w:r>
        <w:t xml:space="preserve">Le but des exercices ci-dessous est de </w:t>
      </w:r>
      <w:r w:rsidR="00265D6F">
        <w:t xml:space="preserve">vous entraîner à la création, </w:t>
      </w:r>
      <w:r>
        <w:t xml:space="preserve">à la mise en forme </w:t>
      </w:r>
      <w:r w:rsidR="00265D6F">
        <w:t xml:space="preserve">et à l’envoi sous différentes </w:t>
      </w:r>
      <w:r w:rsidR="00D847BD">
        <w:t>méthodes de formu</w:t>
      </w:r>
      <w:r w:rsidR="00265D6F">
        <w:t xml:space="preserve">laires </w:t>
      </w:r>
    </w:p>
    <w:p w:rsidR="00524C5D" w:rsidRDefault="00A72A36" w:rsidP="00724215">
      <w:pPr>
        <w:pStyle w:val="Titre1"/>
        <w:numPr>
          <w:ilvl w:val="0"/>
          <w:numId w:val="0"/>
        </w:numPr>
        <w:ind w:left="431" w:hanging="431"/>
      </w:pPr>
      <w:r>
        <w:t>Exemple</w:t>
      </w:r>
    </w:p>
    <w:p w:rsidR="00A72A36" w:rsidRDefault="00D847BD" w:rsidP="00A72A36">
      <w:pPr>
        <w:pStyle w:val="Corpsdetexte"/>
        <w:rPr>
          <w:b/>
        </w:rPr>
      </w:pPr>
      <w:r>
        <w:t xml:space="preserve">Ouvrez, à la fois dans votre navigateur préféré et également dans votre éditeur de texte préféré le fichier : </w:t>
      </w:r>
      <w:r w:rsidRPr="00D847BD">
        <w:rPr>
          <w:b/>
        </w:rPr>
        <w:t>Formulaire_Exemple.html</w:t>
      </w:r>
    </w:p>
    <w:p w:rsidR="00D44D7E" w:rsidRPr="00D44D7E" w:rsidRDefault="00D44D7E" w:rsidP="00A72A36">
      <w:pPr>
        <w:pStyle w:val="Corpsdetexte"/>
      </w:pPr>
      <w:r>
        <w:t>Ce fichier d’exemple montre 3 méthodes différentes d’envoi d’un formulaire.</w:t>
      </w:r>
    </w:p>
    <w:p w:rsidR="00D44D7E" w:rsidRDefault="00D44D7E" w:rsidP="00D44D7E">
      <w:pPr>
        <w:pStyle w:val="Corpsdetexte"/>
        <w:numPr>
          <w:ilvl w:val="0"/>
          <w:numId w:val="26"/>
        </w:numPr>
      </w:pPr>
      <w:r>
        <w:t>Observez bien le contenu de ce fichier afin de repérer les différences entre les 3 méthodes d’envoi</w:t>
      </w:r>
    </w:p>
    <w:p w:rsidR="00D44D7E" w:rsidRPr="00A72A36" w:rsidRDefault="00D44D7E" w:rsidP="00D44D7E">
      <w:pPr>
        <w:pStyle w:val="Corpsdetexte"/>
        <w:numPr>
          <w:ilvl w:val="0"/>
          <w:numId w:val="26"/>
        </w:numPr>
      </w:pPr>
      <w:r>
        <w:t>Envoyez le formulaire avec les 3 méthodes et observez les différences</w:t>
      </w:r>
      <w:r w:rsidR="00262338">
        <w:t>.</w:t>
      </w:r>
    </w:p>
    <w:p w:rsidR="008800E3" w:rsidRDefault="00B94DAF" w:rsidP="00B94DAF">
      <w:pPr>
        <w:pStyle w:val="Titre1"/>
        <w:numPr>
          <w:ilvl w:val="0"/>
          <w:numId w:val="0"/>
        </w:numPr>
        <w:ind w:left="431" w:hanging="431"/>
      </w:pPr>
      <w:r>
        <w:t>Exercice 1</w:t>
      </w:r>
    </w:p>
    <w:p w:rsidR="005E506A" w:rsidRDefault="00F03195" w:rsidP="00044BED">
      <w:pPr>
        <w:pStyle w:val="Titre2"/>
        <w:numPr>
          <w:ilvl w:val="0"/>
          <w:numId w:val="0"/>
        </w:numPr>
        <w:ind w:left="720" w:hanging="578"/>
      </w:pPr>
      <w:r>
        <w:t>Etape 1</w:t>
      </w:r>
    </w:p>
    <w:p w:rsidR="00B94DAF" w:rsidRDefault="00724215" w:rsidP="00B94DAF">
      <w:pPr>
        <w:pStyle w:val="Corpsdetexte"/>
      </w:pPr>
      <w:r>
        <w:t xml:space="preserve">A l’aide du fichier </w:t>
      </w:r>
      <w:r w:rsidR="00401596">
        <w:t xml:space="preserve">de base </w:t>
      </w:r>
      <w:r w:rsidRPr="00585160">
        <w:rPr>
          <w:b/>
        </w:rPr>
        <w:t>« </w:t>
      </w:r>
      <w:r w:rsidR="006907B7" w:rsidRPr="006907B7">
        <w:rPr>
          <w:b/>
        </w:rPr>
        <w:t>Formulaire_01_base.html</w:t>
      </w:r>
      <w:r w:rsidRPr="00585160">
        <w:rPr>
          <w:b/>
        </w:rPr>
        <w:t> »</w:t>
      </w:r>
      <w:r>
        <w:t xml:space="preserve">, </w:t>
      </w:r>
      <w:r w:rsidR="00B94DAF">
        <w:t xml:space="preserve">Réalisez le formulaire comme suit </w:t>
      </w:r>
      <w:r w:rsidR="00262338">
        <w:t>en respectant les contraintes suivantes</w:t>
      </w:r>
      <w:r w:rsidR="00B94DAF">
        <w:t>:</w:t>
      </w:r>
    </w:p>
    <w:p w:rsidR="00B94DAF" w:rsidRDefault="00B94DAF" w:rsidP="0014486E">
      <w:pPr>
        <w:pStyle w:val="Corpsdetexte"/>
        <w:numPr>
          <w:ilvl w:val="0"/>
          <w:numId w:val="27"/>
        </w:numPr>
      </w:pPr>
      <w:r>
        <w:t xml:space="preserve">Les champs de saisie </w:t>
      </w:r>
      <w:r w:rsidR="00E2787C">
        <w:t xml:space="preserve">(username et password) </w:t>
      </w:r>
      <w:r>
        <w:t>ont des tailles de 30</w:t>
      </w:r>
      <w:r w:rsidR="00E2787C">
        <w:t xml:space="preserve"> </w:t>
      </w:r>
      <w:r>
        <w:t>et 20.</w:t>
      </w:r>
    </w:p>
    <w:p w:rsidR="00B94DAF" w:rsidRDefault="00B94DAF" w:rsidP="0014486E">
      <w:pPr>
        <w:pStyle w:val="Corpsdetexte"/>
        <w:numPr>
          <w:ilvl w:val="0"/>
          <w:numId w:val="27"/>
        </w:numPr>
      </w:pPr>
      <w:r>
        <w:t xml:space="preserve">La boîte multilignes a 4 lignes et </w:t>
      </w:r>
      <w:r w:rsidR="00E2787C">
        <w:t>4</w:t>
      </w:r>
      <w:r>
        <w:t>0 colonnes</w:t>
      </w:r>
    </w:p>
    <w:p w:rsidR="00B94DAF" w:rsidRDefault="00B94DAF" w:rsidP="0014486E">
      <w:pPr>
        <w:pStyle w:val="Corpsdetexte"/>
        <w:numPr>
          <w:ilvl w:val="0"/>
          <w:numId w:val="27"/>
        </w:numPr>
      </w:pPr>
      <w:r>
        <w:t xml:space="preserve">La liste de choix de gauche </w:t>
      </w:r>
      <w:r w:rsidR="00E2787C">
        <w:t xml:space="preserve">a comme valeur sélectionnée </w:t>
      </w:r>
      <w:r w:rsidR="00A17C14">
        <w:t>par défaut « Valeur liste 2 »</w:t>
      </w:r>
      <w:r w:rsidR="00E2787C">
        <w:t xml:space="preserve"> </w:t>
      </w:r>
    </w:p>
    <w:p w:rsidR="00724215" w:rsidRPr="009079D1" w:rsidRDefault="00B94DAF" w:rsidP="0014486E">
      <w:pPr>
        <w:pStyle w:val="Corpsdetexte"/>
        <w:numPr>
          <w:ilvl w:val="0"/>
          <w:numId w:val="27"/>
        </w:numPr>
      </w:pPr>
      <w:r>
        <w:t xml:space="preserve">Il existe un champ caché avec pour nom </w:t>
      </w:r>
      <w:r w:rsidR="00796753" w:rsidRPr="00796753">
        <w:rPr>
          <w:b/>
        </w:rPr>
        <w:t>« </w:t>
      </w:r>
      <w:r w:rsidRPr="00796753">
        <w:rPr>
          <w:b/>
        </w:rPr>
        <w:t>subject</w:t>
      </w:r>
      <w:r w:rsidR="00796753" w:rsidRPr="00796753">
        <w:rPr>
          <w:b/>
        </w:rPr>
        <w:t> »</w:t>
      </w:r>
      <w:r>
        <w:t xml:space="preserve"> et pour valeur </w:t>
      </w:r>
      <w:r w:rsidR="00796753" w:rsidRPr="00796753">
        <w:rPr>
          <w:b/>
        </w:rPr>
        <w:t>« </w:t>
      </w:r>
      <w:r w:rsidRPr="00796753">
        <w:rPr>
          <w:b/>
        </w:rPr>
        <w:t>cache</w:t>
      </w:r>
      <w:r w:rsidR="00796753" w:rsidRPr="00796753">
        <w:rPr>
          <w:b/>
        </w:rPr>
        <w:t> »</w:t>
      </w:r>
    </w:p>
    <w:p w:rsidR="009079D1" w:rsidRDefault="009079D1" w:rsidP="0014486E">
      <w:pPr>
        <w:pStyle w:val="Corpsdetexte"/>
        <w:numPr>
          <w:ilvl w:val="0"/>
          <w:numId w:val="27"/>
        </w:numPr>
      </w:pPr>
      <w:r w:rsidRPr="009079D1">
        <w:t xml:space="preserve">Le bouton </w:t>
      </w:r>
      <w:r>
        <w:t>« Retour à la case départ</w:t>
      </w:r>
      <w:r w:rsidR="00A152C0">
        <w:t> » réinitialise le formulaire</w:t>
      </w:r>
    </w:p>
    <w:p w:rsidR="00A152C0" w:rsidRDefault="00A152C0" w:rsidP="0014486E">
      <w:pPr>
        <w:pStyle w:val="Corpsdetexte"/>
        <w:numPr>
          <w:ilvl w:val="0"/>
          <w:numId w:val="27"/>
        </w:numPr>
      </w:pPr>
      <w:r w:rsidRPr="009079D1">
        <w:t xml:space="preserve">Le bouton </w:t>
      </w:r>
      <w:r>
        <w:t>« </w:t>
      </w:r>
      <w:r>
        <w:t>Envoyer la sauce » envoie le formulaire</w:t>
      </w:r>
    </w:p>
    <w:p w:rsidR="00262338" w:rsidRPr="009079D1" w:rsidRDefault="00262338" w:rsidP="0014486E">
      <w:pPr>
        <w:pStyle w:val="Corpsdetexte"/>
        <w:numPr>
          <w:ilvl w:val="0"/>
          <w:numId w:val="27"/>
        </w:numPr>
      </w:pPr>
      <w:r>
        <w:t>Le formulaire doit être envoyé à la même adresse que celle utilisée dans la partie « exemple ». La méthode d’envoi doit être judicieusement choisie</w:t>
      </w:r>
    </w:p>
    <w:p w:rsidR="00724215" w:rsidRDefault="00724215" w:rsidP="006177DE">
      <w:pPr>
        <w:pStyle w:val="Corpsdetexte"/>
      </w:pPr>
      <w:r>
        <w:t xml:space="preserve">Remarque, ce tableau ne possède </w:t>
      </w:r>
      <w:r w:rsidR="0014486E">
        <w:t>pas de</w:t>
      </w:r>
      <w:r>
        <w:t xml:space="preserve"> mise en forme</w:t>
      </w:r>
      <w:r w:rsidR="0014486E">
        <w:t xml:space="preserve"> particulière</w:t>
      </w:r>
      <w:r w:rsidR="00B923A0">
        <w:t>.</w:t>
      </w:r>
    </w:p>
    <w:p w:rsidR="0014486E" w:rsidRPr="00724215" w:rsidRDefault="00696966" w:rsidP="00F83EC5">
      <w:pPr>
        <w:pStyle w:val="Corpsdetexte"/>
        <w:jc w:val="center"/>
      </w:pPr>
      <w:r>
        <w:rPr>
          <w:noProof/>
          <w:lang w:val="fr-CH" w:eastAsia="fr-CH"/>
        </w:rPr>
        <w:drawing>
          <wp:inline distT="0" distB="0" distL="0" distR="0" wp14:anchorId="426FF6E3" wp14:editId="620ECDA3">
            <wp:extent cx="4142370" cy="34175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105" cy="343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15" w:rsidRDefault="0040005C" w:rsidP="0040005C">
      <w:pPr>
        <w:pStyle w:val="Titre2"/>
        <w:numPr>
          <w:ilvl w:val="0"/>
          <w:numId w:val="0"/>
        </w:numPr>
        <w:ind w:left="720" w:hanging="578"/>
      </w:pPr>
      <w:r>
        <w:lastRenderedPageBreak/>
        <w:t>Etape 2</w:t>
      </w:r>
    </w:p>
    <w:p w:rsidR="00FE230E" w:rsidRDefault="00401596" w:rsidP="00FE230E">
      <w:pPr>
        <w:pStyle w:val="Corpsdetexte"/>
      </w:pPr>
      <w:r>
        <w:t>A</w:t>
      </w:r>
      <w:r w:rsidR="00C03B87">
        <w:t xml:space="preserve">ppliquez </w:t>
      </w:r>
      <w:r w:rsidR="00F36F2A">
        <w:t xml:space="preserve">maintenant </w:t>
      </w:r>
      <w:r w:rsidR="00CE1A62">
        <w:t>quelques contraintes en plus sur ce formulaire :</w:t>
      </w:r>
    </w:p>
    <w:p w:rsidR="00CE1A62" w:rsidRDefault="00CE1A62" w:rsidP="00CE1A62">
      <w:pPr>
        <w:pStyle w:val="Corpsdetexte"/>
        <w:numPr>
          <w:ilvl w:val="0"/>
          <w:numId w:val="28"/>
        </w:numPr>
      </w:pPr>
      <w:r>
        <w:t>Les champs Username et Password doivent être rempli</w:t>
      </w:r>
      <w:r w:rsidR="00C16639">
        <w:t>, sinon le formulaire ne s’envoie pas</w:t>
      </w:r>
    </w:p>
    <w:p w:rsidR="004F0F90" w:rsidRDefault="004F0F90" w:rsidP="00CE1A62">
      <w:pPr>
        <w:pStyle w:val="Corpsdetexte"/>
        <w:numPr>
          <w:ilvl w:val="0"/>
          <w:numId w:val="28"/>
        </w:numPr>
      </w:pPr>
      <w:r>
        <w:t>A l’appartion du formulaire, le curseur est tout de suite placé dans le champ « Username »</w:t>
      </w:r>
    </w:p>
    <w:p w:rsidR="00AC0E3F" w:rsidRPr="00AC0E3F" w:rsidRDefault="00AC0E3F" w:rsidP="00AC0E3F">
      <w:pPr>
        <w:pStyle w:val="Titre1"/>
        <w:numPr>
          <w:ilvl w:val="0"/>
          <w:numId w:val="0"/>
        </w:numPr>
        <w:ind w:left="431" w:hanging="431"/>
      </w:pPr>
      <w:r>
        <w:t>Exercice 2</w:t>
      </w:r>
      <w:r w:rsidR="004B77A6">
        <w:t xml:space="preserve"> : </w:t>
      </w:r>
      <w:r w:rsidR="00610AED">
        <w:t>Formulaire avec regroupement</w:t>
      </w:r>
    </w:p>
    <w:p w:rsidR="001575D5" w:rsidRDefault="00470548" w:rsidP="001575D5">
      <w:pPr>
        <w:pStyle w:val="Corpsdetexte"/>
      </w:pPr>
      <w:r>
        <w:t xml:space="preserve">Réalisez le formulaire </w:t>
      </w:r>
      <w:r w:rsidR="000F07BB">
        <w:t xml:space="preserve">ci-dessous </w:t>
      </w:r>
      <w:r w:rsidR="00C32F24">
        <w:t xml:space="preserve">le plus fidèlement possible </w:t>
      </w:r>
      <w:r w:rsidR="000F07BB">
        <w:t>en utilisant les balises de regroupement</w:t>
      </w:r>
      <w:r w:rsidR="000C7884">
        <w:t xml:space="preserve"> </w:t>
      </w:r>
      <w:r w:rsidR="004F200C">
        <w:t>et en</w:t>
      </w:r>
      <w:r w:rsidR="000C7884">
        <w:t xml:space="preserve"> respectant les</w:t>
      </w:r>
      <w:r w:rsidR="004F200C">
        <w:t xml:space="preserve"> contraintes suivantes :</w:t>
      </w:r>
    </w:p>
    <w:p w:rsidR="00EE0B6B" w:rsidRDefault="00EE0B6B" w:rsidP="00836F53">
      <w:pPr>
        <w:pStyle w:val="Corpsdetexte"/>
        <w:numPr>
          <w:ilvl w:val="0"/>
          <w:numId w:val="29"/>
        </w:numPr>
      </w:pPr>
      <w:r>
        <w:t>Les différents groupes du formulaire prennent en largeur le 50% de la page</w:t>
      </w:r>
      <w:r w:rsidR="0045108F">
        <w:t xml:space="preserve"> (voir figure </w:t>
      </w:r>
      <w:r w:rsidR="000112A5">
        <w:t>2</w:t>
      </w:r>
      <w:r w:rsidR="00CD257E">
        <w:t>)</w:t>
      </w:r>
    </w:p>
    <w:p w:rsidR="00836F53" w:rsidRDefault="00836F53" w:rsidP="00836F53">
      <w:pPr>
        <w:pStyle w:val="Corpsdetexte"/>
        <w:numPr>
          <w:ilvl w:val="0"/>
          <w:numId w:val="29"/>
        </w:numPr>
      </w:pPr>
      <w:r>
        <w:t>la police de caractères est Arial</w:t>
      </w:r>
    </w:p>
    <w:p w:rsidR="00836F53" w:rsidRDefault="00836F53" w:rsidP="00836F53">
      <w:pPr>
        <w:pStyle w:val="Corpsdetexte"/>
        <w:numPr>
          <w:ilvl w:val="0"/>
          <w:numId w:val="29"/>
        </w:numPr>
      </w:pPr>
      <w:r>
        <w:t>la valeur sélectionnée dans la liste déroulante est "plus de 200 pièces"</w:t>
      </w:r>
    </w:p>
    <w:p w:rsidR="00836F53" w:rsidRDefault="00836F53" w:rsidP="00836F53">
      <w:pPr>
        <w:pStyle w:val="Corpsdetexte"/>
        <w:numPr>
          <w:ilvl w:val="0"/>
          <w:numId w:val="29"/>
        </w:numPr>
      </w:pPr>
      <w:r>
        <w:t>la valeur sélectionnée des boutons radios est "Madame"</w:t>
      </w:r>
    </w:p>
    <w:p w:rsidR="00E85A33" w:rsidRDefault="00E85A33" w:rsidP="00836F53">
      <w:pPr>
        <w:pStyle w:val="Corpsdetexte"/>
        <w:numPr>
          <w:ilvl w:val="0"/>
          <w:numId w:val="29"/>
        </w:numPr>
      </w:pPr>
      <w:r>
        <w:t>Le mail doit être valide</w:t>
      </w:r>
      <w:r w:rsidR="00C922D8">
        <w:t>, sans quoi le formulaire ne peut s’envoyer</w:t>
      </w:r>
    </w:p>
    <w:p w:rsidR="00836F53" w:rsidRDefault="00836F53" w:rsidP="00836F53">
      <w:pPr>
        <w:pStyle w:val="Corpsdetexte"/>
        <w:numPr>
          <w:ilvl w:val="0"/>
          <w:numId w:val="29"/>
        </w:numPr>
      </w:pPr>
      <w:r>
        <w:t>La longueur et le nombre de caractères maximum des champs texte sont de 40</w:t>
      </w:r>
    </w:p>
    <w:p w:rsidR="00836F53" w:rsidRDefault="00414F91" w:rsidP="00836F53">
      <w:pPr>
        <w:pStyle w:val="Corpsdetexte"/>
        <w:numPr>
          <w:ilvl w:val="0"/>
          <w:numId w:val="29"/>
        </w:numPr>
      </w:pPr>
      <w:r>
        <w:t>Le formulaire doit être envoyé à la même adresse que celle utilisée dans la partie « exemple ». La méthode d’envoi doit être judicieusement choisie</w:t>
      </w:r>
    </w:p>
    <w:p w:rsidR="00836F53" w:rsidRDefault="00836F53" w:rsidP="00836F53">
      <w:pPr>
        <w:pStyle w:val="Corpsdetexte"/>
        <w:numPr>
          <w:ilvl w:val="0"/>
          <w:numId w:val="29"/>
        </w:numPr>
      </w:pPr>
      <w:r>
        <w:t>Les valeurs possibles dans la combobox « Quantité » sont :</w:t>
      </w:r>
    </w:p>
    <w:p w:rsidR="00836F53" w:rsidRDefault="00836F53" w:rsidP="00836F53">
      <w:pPr>
        <w:pStyle w:val="Corpsdetexte"/>
        <w:numPr>
          <w:ilvl w:val="1"/>
          <w:numId w:val="29"/>
        </w:numPr>
      </w:pPr>
      <w:r>
        <w:t>De 1 à 5 pièces</w:t>
      </w:r>
    </w:p>
    <w:p w:rsidR="00836F53" w:rsidRDefault="00836F53" w:rsidP="00836F53">
      <w:pPr>
        <w:pStyle w:val="Corpsdetexte"/>
        <w:numPr>
          <w:ilvl w:val="1"/>
          <w:numId w:val="29"/>
        </w:numPr>
      </w:pPr>
      <w:r>
        <w:t>De 6 à 20 pièces</w:t>
      </w:r>
    </w:p>
    <w:p w:rsidR="00836F53" w:rsidRDefault="00836F53" w:rsidP="00836F53">
      <w:pPr>
        <w:pStyle w:val="Corpsdetexte"/>
        <w:numPr>
          <w:ilvl w:val="1"/>
          <w:numId w:val="29"/>
        </w:numPr>
      </w:pPr>
      <w:r>
        <w:t>De 21 à 50 pièces</w:t>
      </w:r>
    </w:p>
    <w:p w:rsidR="00836F53" w:rsidRDefault="00836F53" w:rsidP="00836F53">
      <w:pPr>
        <w:pStyle w:val="Corpsdetexte"/>
        <w:numPr>
          <w:ilvl w:val="1"/>
          <w:numId w:val="29"/>
        </w:numPr>
      </w:pPr>
      <w:r>
        <w:t>De 51 à 200 pièces</w:t>
      </w:r>
    </w:p>
    <w:p w:rsidR="00470548" w:rsidRDefault="00836F53" w:rsidP="00836F53">
      <w:pPr>
        <w:pStyle w:val="Corpsdetexte"/>
        <w:numPr>
          <w:ilvl w:val="1"/>
          <w:numId w:val="29"/>
        </w:numPr>
      </w:pPr>
      <w:r>
        <w:t>Pour plus de 200 pièces</w:t>
      </w:r>
    </w:p>
    <w:p w:rsidR="00A858E8" w:rsidRDefault="00A858E8" w:rsidP="004B72F8">
      <w:pPr>
        <w:pStyle w:val="Images"/>
      </w:pPr>
    </w:p>
    <w:p w:rsidR="00C10EBE" w:rsidRDefault="00082978" w:rsidP="00C10EBE">
      <w:pPr>
        <w:pStyle w:val="Images"/>
        <w:keepNext/>
      </w:pPr>
      <w:r>
        <w:rPr>
          <w:noProof/>
          <w:lang w:val="fr-CH" w:eastAsia="fr-CH"/>
        </w:rPr>
        <w:drawing>
          <wp:inline distT="0" distB="0" distL="0" distR="0" wp14:anchorId="355FAA3E" wp14:editId="7CFC8385">
            <wp:extent cx="4351020" cy="3229925"/>
            <wp:effectExtent l="0" t="0" r="0" b="889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985" cy="323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978" w:rsidRDefault="00C10EBE" w:rsidP="00C10EBE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:rsidR="00C10EBE" w:rsidRDefault="00C413CF" w:rsidP="00C10EBE">
      <w:pPr>
        <w:pStyle w:val="Images"/>
        <w:keepNext/>
      </w:pPr>
      <w:r>
        <w:rPr>
          <w:noProof/>
          <w:lang w:val="fr-CH" w:eastAsia="fr-CH"/>
        </w:rPr>
        <w:lastRenderedPageBreak/>
        <w:drawing>
          <wp:inline distT="0" distB="0" distL="0" distR="0" wp14:anchorId="7670677B" wp14:editId="0AF28DBF">
            <wp:extent cx="3878580" cy="1492847"/>
            <wp:effectExtent l="76200" t="76200" r="140970" b="12700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2563" cy="14982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6C95" w:rsidRDefault="00C10EBE" w:rsidP="00C10EBE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:rsidR="00901466" w:rsidRDefault="00A0284E" w:rsidP="00A0284E">
      <w:pPr>
        <w:pStyle w:val="Titre1"/>
        <w:numPr>
          <w:ilvl w:val="0"/>
          <w:numId w:val="0"/>
        </w:numPr>
        <w:ind w:left="431" w:hanging="431"/>
        <w:rPr>
          <w:lang w:val="fr-CH" w:eastAsia="en-US"/>
        </w:rPr>
      </w:pPr>
      <w:r>
        <w:rPr>
          <w:lang w:val="fr-CH" w:eastAsia="en-US"/>
        </w:rPr>
        <w:t>Exercice 3</w:t>
      </w:r>
    </w:p>
    <w:p w:rsidR="00A0284E" w:rsidRDefault="005B1D5E" w:rsidP="005B1D5E">
      <w:pPr>
        <w:pStyle w:val="Corpsdetexte"/>
      </w:pPr>
      <w:r>
        <w:t>Créez un formulaire « à votre image » et utilisant divers champs « </w:t>
      </w:r>
      <w:r>
        <w:rPr>
          <w:b/>
          <w:i/>
        </w:rPr>
        <w:t>Input</w:t>
      </w:r>
      <w:r>
        <w:rPr>
          <w:i/>
        </w:rPr>
        <w:t xml:space="preserve"> </w:t>
      </w:r>
      <w:r w:rsidRPr="005B1D5E">
        <w:rPr>
          <w:b/>
          <w:i/>
        </w:rPr>
        <w:t>type</w:t>
      </w:r>
      <w:r>
        <w:rPr>
          <w:b/>
          <w:i/>
        </w:rPr>
        <w:t> »</w:t>
      </w:r>
      <w:r w:rsidR="00617BB7">
        <w:rPr>
          <w:i/>
        </w:rPr>
        <w:t xml:space="preserve"> </w:t>
      </w:r>
      <w:r w:rsidR="00617BB7">
        <w:t>et en particulier certains qui n’ont pas été intégrés dans les formulaires des 2 premiers exercices.</w:t>
      </w:r>
    </w:p>
    <w:p w:rsidR="00617BB7" w:rsidRDefault="00617BB7" w:rsidP="005B1D5E">
      <w:pPr>
        <w:pStyle w:val="Corpsdetexte"/>
      </w:pPr>
      <w:r>
        <w:t>La lien ci-dessous donne une liste de différents type disponibles :</w:t>
      </w:r>
    </w:p>
    <w:p w:rsidR="004D49FF" w:rsidRDefault="004D49FF" w:rsidP="005B1D5E">
      <w:pPr>
        <w:pStyle w:val="Corpsdetexte"/>
      </w:pPr>
      <w:hyperlink r:id="rId11" w:history="1">
        <w:r>
          <w:rPr>
            <w:rStyle w:val="Lienhypertexte"/>
          </w:rPr>
          <w:t>https://www.w3schools.com/html/html_form_input_types.asp</w:t>
        </w:r>
      </w:hyperlink>
    </w:p>
    <w:p w:rsidR="00617BB7" w:rsidRPr="00617BB7" w:rsidRDefault="00617BB7" w:rsidP="004D49FF">
      <w:pPr>
        <w:pStyle w:val="Corpsdetexte"/>
        <w:jc w:val="center"/>
      </w:pPr>
    </w:p>
    <w:sectPr w:rsidR="00617BB7" w:rsidRPr="00617BB7" w:rsidSect="007B3B2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134" w:left="1418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07C" w:rsidRDefault="0013707C">
      <w:r>
        <w:separator/>
      </w:r>
    </w:p>
  </w:endnote>
  <w:endnote w:type="continuationSeparator" w:id="0">
    <w:p w:rsidR="0013707C" w:rsidRDefault="00137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517" w:rsidRDefault="0010651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8" w:space="0" w:color="1F497D" w:themeColor="text2"/>
      </w:tblBorders>
      <w:tblLook w:val="01E0" w:firstRow="1" w:lastRow="1" w:firstColumn="1" w:lastColumn="1" w:noHBand="0" w:noVBand="0"/>
    </w:tblPr>
    <w:tblGrid>
      <w:gridCol w:w="3645"/>
      <w:gridCol w:w="1997"/>
      <w:gridCol w:w="3644"/>
    </w:tblGrid>
    <w:tr w:rsidR="006C78C0" w:rsidTr="00185519">
      <w:trPr>
        <w:trHeight w:val="48"/>
      </w:trPr>
      <w:tc>
        <w:tcPr>
          <w:tcW w:w="1962" w:type="pct"/>
          <w:vAlign w:val="center"/>
        </w:tcPr>
        <w:p w:rsidR="006C78C0" w:rsidRPr="005F249E" w:rsidRDefault="006C78C0" w:rsidP="00F1211B">
          <w:pPr>
            <w:pStyle w:val="Pieddepage2"/>
            <w:jc w:val="left"/>
            <w:rPr>
              <w:lang w:val="pt-BR"/>
            </w:rPr>
          </w:pPr>
          <w:r>
            <w:rPr>
              <w:lang w:val="pt-BR"/>
            </w:rPr>
            <w:t>V. 1.</w:t>
          </w:r>
          <w:r w:rsidR="003510F3">
            <w:rPr>
              <w:lang w:val="pt-BR"/>
            </w:rPr>
            <w:t>0</w:t>
          </w:r>
        </w:p>
        <w:p w:rsidR="006C78C0" w:rsidRPr="00A8666A" w:rsidRDefault="006C78C0" w:rsidP="00F1211B">
          <w:pPr>
            <w:pStyle w:val="Pieddepage2"/>
            <w:jc w:val="left"/>
            <w:rPr>
              <w:lang w:val="pt-BR"/>
            </w:rPr>
          </w:pPr>
          <w:r w:rsidRPr="005F249E">
            <w:rPr>
              <w:lang w:val="pt-BR"/>
            </w:rPr>
            <w:fldChar w:fldCharType="begin"/>
          </w:r>
          <w:r w:rsidRPr="005F249E">
            <w:rPr>
              <w:lang w:val="pt-BR"/>
            </w:rPr>
            <w:instrText xml:space="preserve"> FILENAME </w:instrText>
          </w:r>
          <w:r w:rsidRPr="005F249E">
            <w:rPr>
              <w:lang w:val="pt-BR"/>
            </w:rPr>
            <w:fldChar w:fldCharType="separate"/>
          </w:r>
          <w:r w:rsidR="00106517">
            <w:rPr>
              <w:noProof/>
              <w:lang w:val="pt-BR"/>
            </w:rPr>
            <w:t>E-101-04-Formulaires.docx</w:t>
          </w:r>
          <w:r w:rsidRPr="005F249E">
            <w:rPr>
              <w:lang w:val="pt-BR"/>
            </w:rPr>
            <w:fldChar w:fldCharType="end"/>
          </w:r>
        </w:p>
      </w:tc>
      <w:tc>
        <w:tcPr>
          <w:tcW w:w="1075" w:type="pct"/>
          <w:vAlign w:val="center"/>
        </w:tcPr>
        <w:p w:rsidR="006C78C0" w:rsidRPr="005F249E" w:rsidRDefault="006C78C0" w:rsidP="00F1211B">
          <w:pPr>
            <w:pStyle w:val="Pieddepage"/>
          </w:pPr>
          <w:r w:rsidRPr="005F249E">
            <w:t xml:space="preserve">Page </w:t>
          </w:r>
          <w:r w:rsidRPr="005F249E">
            <w:fldChar w:fldCharType="begin"/>
          </w:r>
          <w:r w:rsidRPr="005F249E">
            <w:instrText xml:space="preserve"> PAGE </w:instrText>
          </w:r>
          <w:r w:rsidRPr="005F249E">
            <w:fldChar w:fldCharType="separate"/>
          </w:r>
          <w:r w:rsidR="00106517">
            <w:rPr>
              <w:noProof/>
            </w:rPr>
            <w:t>1</w:t>
          </w:r>
          <w:r w:rsidRPr="005F249E">
            <w:fldChar w:fldCharType="end"/>
          </w:r>
          <w:r w:rsidRPr="005F249E">
            <w:t xml:space="preserve"> - </w:t>
          </w:r>
          <w:r w:rsidRPr="005F249E">
            <w:fldChar w:fldCharType="begin"/>
          </w:r>
          <w:r w:rsidRPr="005F249E">
            <w:instrText xml:space="preserve"> NUMPAGES </w:instrText>
          </w:r>
          <w:r w:rsidRPr="005F249E">
            <w:fldChar w:fldCharType="separate"/>
          </w:r>
          <w:r w:rsidR="00106517">
            <w:rPr>
              <w:noProof/>
            </w:rPr>
            <w:t>3</w:t>
          </w:r>
          <w:r w:rsidRPr="005F249E">
            <w:fldChar w:fldCharType="end"/>
          </w:r>
        </w:p>
      </w:tc>
      <w:tc>
        <w:tcPr>
          <w:tcW w:w="1962" w:type="pct"/>
          <w:vAlign w:val="center"/>
        </w:tcPr>
        <w:p w:rsidR="006C78C0" w:rsidRPr="005F249E" w:rsidRDefault="006C78C0" w:rsidP="00F1211B">
          <w:pPr>
            <w:pStyle w:val="Pieddepage2"/>
            <w:jc w:val="right"/>
          </w:pPr>
          <w:r w:rsidRPr="005F249E">
            <w:t xml:space="preserve">RFA </w:t>
          </w:r>
          <w:r w:rsidR="003510F3">
            <w:t>- JCY</w:t>
          </w:r>
        </w:p>
        <w:p w:rsidR="006C78C0" w:rsidRDefault="006C78C0" w:rsidP="00185519">
          <w:pPr>
            <w:pStyle w:val="Pieddepage2"/>
            <w:jc w:val="right"/>
          </w:pPr>
          <w:r w:rsidRPr="005F249E">
            <w:t xml:space="preserve">Dernière révision : le </w:t>
          </w:r>
          <w:r w:rsidR="00185519">
            <w:fldChar w:fldCharType="begin"/>
          </w:r>
          <w:r w:rsidR="00185519">
            <w:instrText xml:space="preserve"> SAVEDATE  \@ "dd/MM/yy"  \* MERGEFORMAT </w:instrText>
          </w:r>
          <w:r w:rsidR="00185519">
            <w:fldChar w:fldCharType="separate"/>
          </w:r>
          <w:r w:rsidR="00106517">
            <w:rPr>
              <w:noProof/>
            </w:rPr>
            <w:t>10/03/20</w:t>
          </w:r>
          <w:r w:rsidR="00185519">
            <w:fldChar w:fldCharType="end"/>
          </w:r>
          <w:r w:rsidRPr="005F249E">
            <w:t xml:space="preserve"> RFA </w:t>
          </w:r>
        </w:p>
      </w:tc>
      <w:bookmarkStart w:id="0" w:name="_GoBack"/>
      <w:bookmarkEnd w:id="0"/>
    </w:tr>
  </w:tbl>
  <w:p w:rsidR="006C78C0" w:rsidRPr="005D5554" w:rsidRDefault="006C78C0" w:rsidP="00F1211B">
    <w:pPr>
      <w:pStyle w:val="Pieddepage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517" w:rsidRDefault="0010651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07C" w:rsidRDefault="0013707C">
      <w:r>
        <w:separator/>
      </w:r>
    </w:p>
  </w:footnote>
  <w:footnote w:type="continuationSeparator" w:id="0">
    <w:p w:rsidR="0013707C" w:rsidRDefault="001370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517" w:rsidRDefault="0010651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0070C0"/>
      </w:tblBorders>
      <w:tblLook w:val="01E0" w:firstRow="1" w:lastRow="1" w:firstColumn="1" w:lastColumn="1" w:noHBand="0" w:noVBand="0"/>
    </w:tblPr>
    <w:tblGrid>
      <w:gridCol w:w="3022"/>
      <w:gridCol w:w="3133"/>
      <w:gridCol w:w="3131"/>
    </w:tblGrid>
    <w:tr w:rsidR="006C78C0" w:rsidTr="003B0F4E">
      <w:tc>
        <w:tcPr>
          <w:tcW w:w="1627" w:type="pct"/>
          <w:vAlign w:val="center"/>
        </w:tcPr>
        <w:p w:rsidR="006C78C0" w:rsidRDefault="006C78C0" w:rsidP="00241994">
          <w:pPr>
            <w:spacing w:line="276" w:lineRule="auto"/>
          </w:pPr>
          <w:r>
            <w:rPr>
              <w:noProof/>
              <w:lang w:val="fr-CH" w:eastAsia="fr-CH"/>
            </w:rPr>
            <w:drawing>
              <wp:inline distT="0" distB="0" distL="0" distR="0" wp14:anchorId="0C33B0DA" wp14:editId="3614647A">
                <wp:extent cx="1324800" cy="403200"/>
                <wp:effectExtent l="0" t="0" r="0" b="0"/>
                <wp:docPr id="32" name="Image 32" descr="LOGO CPNV 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CPNV 0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4800" cy="40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87" w:type="pct"/>
          <w:vAlign w:val="center"/>
        </w:tcPr>
        <w:p w:rsidR="006C78C0" w:rsidRPr="005F249E" w:rsidRDefault="0031507F" w:rsidP="00F1211B">
          <w:pPr>
            <w:pStyle w:val="En-tte"/>
          </w:pPr>
          <w:r>
            <w:t>I-101</w:t>
          </w:r>
        </w:p>
        <w:p w:rsidR="006C78C0" w:rsidRDefault="0031507F" w:rsidP="0031507F">
          <w:pPr>
            <w:pStyle w:val="En-tte2"/>
          </w:pPr>
          <w:r>
            <w:t>HTML + CSS</w:t>
          </w:r>
        </w:p>
      </w:tc>
      <w:tc>
        <w:tcPr>
          <w:tcW w:w="1687" w:type="pct"/>
          <w:vAlign w:val="center"/>
        </w:tcPr>
        <w:p w:rsidR="006C78C0" w:rsidRPr="005F249E" w:rsidRDefault="0031507F" w:rsidP="00F1211B">
          <w:pPr>
            <w:pStyle w:val="En-tte"/>
            <w:jc w:val="right"/>
          </w:pPr>
          <w:r>
            <w:t>Exercice</w:t>
          </w:r>
        </w:p>
        <w:p w:rsidR="006C78C0" w:rsidRPr="00CE2EB4" w:rsidRDefault="00696966" w:rsidP="00F1211B">
          <w:pPr>
            <w:pStyle w:val="En-tte2"/>
            <w:jc w:val="right"/>
          </w:pPr>
          <w:r>
            <w:t>Formulaire</w:t>
          </w:r>
        </w:p>
      </w:tc>
    </w:tr>
  </w:tbl>
  <w:p w:rsidR="006C78C0" w:rsidRDefault="006C78C0" w:rsidP="00F1211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517" w:rsidRDefault="0010651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15D4D2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061F7F84"/>
    <w:multiLevelType w:val="hybridMultilevel"/>
    <w:tmpl w:val="8828FF54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B1E2ED2"/>
    <w:multiLevelType w:val="hybridMultilevel"/>
    <w:tmpl w:val="DD5E0540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BEE2361"/>
    <w:multiLevelType w:val="hybridMultilevel"/>
    <w:tmpl w:val="D34829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40E00"/>
    <w:multiLevelType w:val="hybridMultilevel"/>
    <w:tmpl w:val="B54003AA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FF0760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20C96B89"/>
    <w:multiLevelType w:val="hybridMultilevel"/>
    <w:tmpl w:val="90126ACA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1B12951"/>
    <w:multiLevelType w:val="hybridMultilevel"/>
    <w:tmpl w:val="0BB6AB18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411363A"/>
    <w:multiLevelType w:val="hybridMultilevel"/>
    <w:tmpl w:val="79E81AE0"/>
    <w:lvl w:ilvl="0" w:tplc="BAA26A32">
      <w:numFmt w:val="bullet"/>
      <w:lvlText w:val="-"/>
      <w:lvlJc w:val="left"/>
      <w:pPr>
        <w:tabs>
          <w:tab w:val="num" w:pos="1364"/>
        </w:tabs>
        <w:ind w:left="136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2084"/>
        </w:tabs>
        <w:ind w:left="2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44"/>
        </w:tabs>
        <w:ind w:left="4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04"/>
        </w:tabs>
        <w:ind w:left="6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24"/>
        </w:tabs>
        <w:ind w:left="7124" w:hanging="360"/>
      </w:pPr>
      <w:rPr>
        <w:rFonts w:ascii="Wingdings" w:hAnsi="Wingdings" w:hint="default"/>
      </w:rPr>
    </w:lvl>
  </w:abstractNum>
  <w:abstractNum w:abstractNumId="9" w15:restartNumberingAfterBreak="0">
    <w:nsid w:val="38FA0812"/>
    <w:multiLevelType w:val="hybridMultilevel"/>
    <w:tmpl w:val="9AD67312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EC1203D"/>
    <w:multiLevelType w:val="hybridMultilevel"/>
    <w:tmpl w:val="D4C2C56A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2D81C6F"/>
    <w:multiLevelType w:val="hybridMultilevel"/>
    <w:tmpl w:val="29DEA8DE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5980D0B"/>
    <w:multiLevelType w:val="hybridMultilevel"/>
    <w:tmpl w:val="0930E7B2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6CC4931"/>
    <w:multiLevelType w:val="hybridMultilevel"/>
    <w:tmpl w:val="4D041CA2"/>
    <w:lvl w:ilvl="0" w:tplc="7CB0F82C">
      <w:start w:val="1"/>
      <w:numFmt w:val="decimal"/>
      <w:lvlText w:val="%1"/>
      <w:lvlJc w:val="left"/>
      <w:pPr>
        <w:ind w:left="473" w:hanging="360"/>
      </w:pPr>
      <w:rPr>
        <w:rFonts w:hint="default"/>
      </w:rPr>
    </w:lvl>
    <w:lvl w:ilvl="1" w:tplc="10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DC83EA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4E972FBF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096605C"/>
    <w:multiLevelType w:val="hybridMultilevel"/>
    <w:tmpl w:val="E2A8DF9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0C25D5"/>
    <w:multiLevelType w:val="hybridMultilevel"/>
    <w:tmpl w:val="0A6E7AEE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5522347F"/>
    <w:multiLevelType w:val="hybridMultilevel"/>
    <w:tmpl w:val="3C528964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59A427FB"/>
    <w:multiLevelType w:val="hybridMultilevel"/>
    <w:tmpl w:val="77927FEE"/>
    <w:lvl w:ilvl="0" w:tplc="3150446C">
      <w:numFmt w:val="bullet"/>
      <w:lvlText w:val="-"/>
      <w:lvlJc w:val="left"/>
      <w:pPr>
        <w:tabs>
          <w:tab w:val="num" w:pos="1064"/>
        </w:tabs>
        <w:ind w:left="1064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4"/>
        </w:tabs>
        <w:ind w:left="17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4"/>
        </w:tabs>
        <w:ind w:left="25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4"/>
        </w:tabs>
        <w:ind w:left="32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4"/>
        </w:tabs>
        <w:ind w:left="39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4"/>
        </w:tabs>
        <w:ind w:left="46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4"/>
        </w:tabs>
        <w:ind w:left="53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4"/>
        </w:tabs>
        <w:ind w:left="61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4"/>
        </w:tabs>
        <w:ind w:left="6824" w:hanging="360"/>
      </w:pPr>
      <w:rPr>
        <w:rFonts w:ascii="Wingdings" w:hAnsi="Wingdings" w:hint="default"/>
      </w:rPr>
    </w:lvl>
  </w:abstractNum>
  <w:abstractNum w:abstractNumId="20" w15:restartNumberingAfterBreak="0">
    <w:nsid w:val="5A966A01"/>
    <w:multiLevelType w:val="hybridMultilevel"/>
    <w:tmpl w:val="CA4427F0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67101D0B"/>
    <w:multiLevelType w:val="hybridMultilevel"/>
    <w:tmpl w:val="EBF01AA6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6A144182"/>
    <w:multiLevelType w:val="hybridMultilevel"/>
    <w:tmpl w:val="C1B241D4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6B2F3E58"/>
    <w:multiLevelType w:val="hybridMultilevel"/>
    <w:tmpl w:val="D8B42E0C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6CCC1D72"/>
    <w:multiLevelType w:val="multilevel"/>
    <w:tmpl w:val="2842F74C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3317805"/>
    <w:multiLevelType w:val="hybridMultilevel"/>
    <w:tmpl w:val="6D086046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7D5C76DF"/>
    <w:multiLevelType w:val="hybridMultilevel"/>
    <w:tmpl w:val="1CFE840A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7FDF620C"/>
    <w:multiLevelType w:val="hybridMultilevel"/>
    <w:tmpl w:val="834802F0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4"/>
  </w:num>
  <w:num w:numId="4">
    <w:abstractNumId w:val="19"/>
  </w:num>
  <w:num w:numId="5">
    <w:abstractNumId w:val="8"/>
  </w:num>
  <w:num w:numId="6">
    <w:abstractNumId w:val="7"/>
  </w:num>
  <w:num w:numId="7">
    <w:abstractNumId w:val="25"/>
  </w:num>
  <w:num w:numId="8">
    <w:abstractNumId w:val="1"/>
  </w:num>
  <w:num w:numId="9">
    <w:abstractNumId w:val="18"/>
  </w:num>
  <w:num w:numId="10">
    <w:abstractNumId w:val="27"/>
  </w:num>
  <w:num w:numId="11">
    <w:abstractNumId w:val="24"/>
  </w:num>
  <w:num w:numId="12">
    <w:abstractNumId w:val="15"/>
  </w:num>
  <w:num w:numId="13">
    <w:abstractNumId w:val="22"/>
  </w:num>
  <w:num w:numId="14">
    <w:abstractNumId w:val="0"/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4"/>
  </w:num>
  <w:num w:numId="18">
    <w:abstractNumId w:val="10"/>
  </w:num>
  <w:num w:numId="19">
    <w:abstractNumId w:val="17"/>
  </w:num>
  <w:num w:numId="20">
    <w:abstractNumId w:val="3"/>
  </w:num>
  <w:num w:numId="21">
    <w:abstractNumId w:val="26"/>
  </w:num>
  <w:num w:numId="22">
    <w:abstractNumId w:val="11"/>
  </w:num>
  <w:num w:numId="23">
    <w:abstractNumId w:val="20"/>
  </w:num>
  <w:num w:numId="24">
    <w:abstractNumId w:val="23"/>
  </w:num>
  <w:num w:numId="25">
    <w:abstractNumId w:val="9"/>
  </w:num>
  <w:num w:numId="26">
    <w:abstractNumId w:val="6"/>
  </w:num>
  <w:num w:numId="27">
    <w:abstractNumId w:val="21"/>
  </w:num>
  <w:num w:numId="28">
    <w:abstractNumId w:val="12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F90"/>
    <w:rsid w:val="00001DB2"/>
    <w:rsid w:val="0000242F"/>
    <w:rsid w:val="0000274A"/>
    <w:rsid w:val="000047B0"/>
    <w:rsid w:val="00006F67"/>
    <w:rsid w:val="000109E7"/>
    <w:rsid w:val="000112A5"/>
    <w:rsid w:val="000113B7"/>
    <w:rsid w:val="000164EA"/>
    <w:rsid w:val="00020398"/>
    <w:rsid w:val="000234FA"/>
    <w:rsid w:val="00026154"/>
    <w:rsid w:val="00026948"/>
    <w:rsid w:val="000315BA"/>
    <w:rsid w:val="000332FE"/>
    <w:rsid w:val="00033A6B"/>
    <w:rsid w:val="00035264"/>
    <w:rsid w:val="0003536F"/>
    <w:rsid w:val="00036504"/>
    <w:rsid w:val="00036E9E"/>
    <w:rsid w:val="00036EAD"/>
    <w:rsid w:val="000401EA"/>
    <w:rsid w:val="0004020A"/>
    <w:rsid w:val="00041CAB"/>
    <w:rsid w:val="0004299E"/>
    <w:rsid w:val="00044BED"/>
    <w:rsid w:val="00045C91"/>
    <w:rsid w:val="000473C7"/>
    <w:rsid w:val="00050612"/>
    <w:rsid w:val="00051B6C"/>
    <w:rsid w:val="00053EA1"/>
    <w:rsid w:val="00054BE5"/>
    <w:rsid w:val="00056C32"/>
    <w:rsid w:val="00060A5A"/>
    <w:rsid w:val="000650EB"/>
    <w:rsid w:val="00065BE6"/>
    <w:rsid w:val="000662EF"/>
    <w:rsid w:val="000670CD"/>
    <w:rsid w:val="000709D8"/>
    <w:rsid w:val="000736F9"/>
    <w:rsid w:val="00073E27"/>
    <w:rsid w:val="00074CED"/>
    <w:rsid w:val="00082978"/>
    <w:rsid w:val="00083350"/>
    <w:rsid w:val="000838EC"/>
    <w:rsid w:val="00083982"/>
    <w:rsid w:val="00085523"/>
    <w:rsid w:val="00085D94"/>
    <w:rsid w:val="00087AF9"/>
    <w:rsid w:val="00090066"/>
    <w:rsid w:val="00090BCF"/>
    <w:rsid w:val="000913A4"/>
    <w:rsid w:val="00092C17"/>
    <w:rsid w:val="0009488C"/>
    <w:rsid w:val="000957B8"/>
    <w:rsid w:val="00095BDF"/>
    <w:rsid w:val="00097513"/>
    <w:rsid w:val="000A0AB2"/>
    <w:rsid w:val="000A1C24"/>
    <w:rsid w:val="000A26ED"/>
    <w:rsid w:val="000A28EE"/>
    <w:rsid w:val="000A3CEC"/>
    <w:rsid w:val="000A3EFF"/>
    <w:rsid w:val="000A5204"/>
    <w:rsid w:val="000A549F"/>
    <w:rsid w:val="000A7B1F"/>
    <w:rsid w:val="000B03EC"/>
    <w:rsid w:val="000B4AD8"/>
    <w:rsid w:val="000C253D"/>
    <w:rsid w:val="000C6532"/>
    <w:rsid w:val="000C7884"/>
    <w:rsid w:val="000D104B"/>
    <w:rsid w:val="000D132B"/>
    <w:rsid w:val="000D1B38"/>
    <w:rsid w:val="000D6FCB"/>
    <w:rsid w:val="000D7765"/>
    <w:rsid w:val="000D7874"/>
    <w:rsid w:val="000D7BE3"/>
    <w:rsid w:val="000E0357"/>
    <w:rsid w:val="000E0507"/>
    <w:rsid w:val="000E570B"/>
    <w:rsid w:val="000F07BB"/>
    <w:rsid w:val="000F0992"/>
    <w:rsid w:val="000F2761"/>
    <w:rsid w:val="000F5988"/>
    <w:rsid w:val="000F69A0"/>
    <w:rsid w:val="00101FB8"/>
    <w:rsid w:val="00103125"/>
    <w:rsid w:val="00103C94"/>
    <w:rsid w:val="00106517"/>
    <w:rsid w:val="001066D7"/>
    <w:rsid w:val="00106A3F"/>
    <w:rsid w:val="0010721B"/>
    <w:rsid w:val="00107352"/>
    <w:rsid w:val="00112F18"/>
    <w:rsid w:val="00113424"/>
    <w:rsid w:val="00113805"/>
    <w:rsid w:val="00114A42"/>
    <w:rsid w:val="00116AA9"/>
    <w:rsid w:val="001214D7"/>
    <w:rsid w:val="001221C9"/>
    <w:rsid w:val="00126348"/>
    <w:rsid w:val="001311D9"/>
    <w:rsid w:val="00133AEC"/>
    <w:rsid w:val="00134B42"/>
    <w:rsid w:val="00134FD8"/>
    <w:rsid w:val="00136FCA"/>
    <w:rsid w:val="0013707C"/>
    <w:rsid w:val="001377DC"/>
    <w:rsid w:val="00142ABC"/>
    <w:rsid w:val="00144508"/>
    <w:rsid w:val="00144718"/>
    <w:rsid w:val="0014486E"/>
    <w:rsid w:val="00144CD1"/>
    <w:rsid w:val="0014509F"/>
    <w:rsid w:val="00145B33"/>
    <w:rsid w:val="00145D3E"/>
    <w:rsid w:val="00145F60"/>
    <w:rsid w:val="0014750B"/>
    <w:rsid w:val="001524DA"/>
    <w:rsid w:val="0015267F"/>
    <w:rsid w:val="001554D7"/>
    <w:rsid w:val="00155CFC"/>
    <w:rsid w:val="001575D5"/>
    <w:rsid w:val="001619ED"/>
    <w:rsid w:val="00161D02"/>
    <w:rsid w:val="001630ED"/>
    <w:rsid w:val="001638B5"/>
    <w:rsid w:val="00163CEC"/>
    <w:rsid w:val="00165167"/>
    <w:rsid w:val="00165470"/>
    <w:rsid w:val="00165EC6"/>
    <w:rsid w:val="00165FB9"/>
    <w:rsid w:val="0016640A"/>
    <w:rsid w:val="00166CD3"/>
    <w:rsid w:val="0016776E"/>
    <w:rsid w:val="00170A03"/>
    <w:rsid w:val="00172452"/>
    <w:rsid w:val="00173B69"/>
    <w:rsid w:val="00176ADF"/>
    <w:rsid w:val="0017746D"/>
    <w:rsid w:val="00184002"/>
    <w:rsid w:val="001853EE"/>
    <w:rsid w:val="00185519"/>
    <w:rsid w:val="00185916"/>
    <w:rsid w:val="00192C65"/>
    <w:rsid w:val="00195AC3"/>
    <w:rsid w:val="001970CD"/>
    <w:rsid w:val="001A0404"/>
    <w:rsid w:val="001A11D1"/>
    <w:rsid w:val="001A192F"/>
    <w:rsid w:val="001A1D58"/>
    <w:rsid w:val="001A471D"/>
    <w:rsid w:val="001A4F1F"/>
    <w:rsid w:val="001A4FF2"/>
    <w:rsid w:val="001A5183"/>
    <w:rsid w:val="001A566E"/>
    <w:rsid w:val="001A62BD"/>
    <w:rsid w:val="001A6532"/>
    <w:rsid w:val="001A6FE4"/>
    <w:rsid w:val="001B2C48"/>
    <w:rsid w:val="001B4332"/>
    <w:rsid w:val="001B5CB0"/>
    <w:rsid w:val="001C2080"/>
    <w:rsid w:val="001C22DE"/>
    <w:rsid w:val="001C2C0E"/>
    <w:rsid w:val="001C429C"/>
    <w:rsid w:val="001C4457"/>
    <w:rsid w:val="001C7D69"/>
    <w:rsid w:val="001D019C"/>
    <w:rsid w:val="001D0A7E"/>
    <w:rsid w:val="001D69AF"/>
    <w:rsid w:val="001D7799"/>
    <w:rsid w:val="001D79A8"/>
    <w:rsid w:val="001E0BF0"/>
    <w:rsid w:val="001E397D"/>
    <w:rsid w:val="001E4F08"/>
    <w:rsid w:val="001E5A04"/>
    <w:rsid w:val="001E6C11"/>
    <w:rsid w:val="001E7118"/>
    <w:rsid w:val="001F059F"/>
    <w:rsid w:val="001F29C0"/>
    <w:rsid w:val="001F2AB4"/>
    <w:rsid w:val="001F6BDD"/>
    <w:rsid w:val="002007C2"/>
    <w:rsid w:val="00200EA2"/>
    <w:rsid w:val="0020433B"/>
    <w:rsid w:val="00205286"/>
    <w:rsid w:val="00206561"/>
    <w:rsid w:val="0020721E"/>
    <w:rsid w:val="00207393"/>
    <w:rsid w:val="00212FEF"/>
    <w:rsid w:val="002140CE"/>
    <w:rsid w:val="002144BD"/>
    <w:rsid w:val="0021577C"/>
    <w:rsid w:val="00216110"/>
    <w:rsid w:val="00221826"/>
    <w:rsid w:val="00222E1E"/>
    <w:rsid w:val="00223078"/>
    <w:rsid w:val="00234561"/>
    <w:rsid w:val="00236245"/>
    <w:rsid w:val="002364AE"/>
    <w:rsid w:val="00241994"/>
    <w:rsid w:val="00241F0C"/>
    <w:rsid w:val="0024241E"/>
    <w:rsid w:val="00245398"/>
    <w:rsid w:val="00245C27"/>
    <w:rsid w:val="00247CBF"/>
    <w:rsid w:val="0025293C"/>
    <w:rsid w:val="002561CD"/>
    <w:rsid w:val="00256423"/>
    <w:rsid w:val="00256584"/>
    <w:rsid w:val="0025669D"/>
    <w:rsid w:val="00256E4E"/>
    <w:rsid w:val="002602EC"/>
    <w:rsid w:val="00260E6A"/>
    <w:rsid w:val="002622A6"/>
    <w:rsid w:val="00262338"/>
    <w:rsid w:val="00265D6F"/>
    <w:rsid w:val="00267198"/>
    <w:rsid w:val="00267272"/>
    <w:rsid w:val="0027334D"/>
    <w:rsid w:val="00274993"/>
    <w:rsid w:val="00275224"/>
    <w:rsid w:val="00280A79"/>
    <w:rsid w:val="00281EAE"/>
    <w:rsid w:val="00281FD6"/>
    <w:rsid w:val="00282F95"/>
    <w:rsid w:val="00282FEC"/>
    <w:rsid w:val="0028452F"/>
    <w:rsid w:val="0028571E"/>
    <w:rsid w:val="002907C9"/>
    <w:rsid w:val="00290F57"/>
    <w:rsid w:val="00292B4F"/>
    <w:rsid w:val="002937C3"/>
    <w:rsid w:val="00293DD0"/>
    <w:rsid w:val="00293E61"/>
    <w:rsid w:val="00294446"/>
    <w:rsid w:val="00294CE9"/>
    <w:rsid w:val="00295091"/>
    <w:rsid w:val="002A50BD"/>
    <w:rsid w:val="002A53F2"/>
    <w:rsid w:val="002A6248"/>
    <w:rsid w:val="002A6398"/>
    <w:rsid w:val="002A709C"/>
    <w:rsid w:val="002B1386"/>
    <w:rsid w:val="002B23EA"/>
    <w:rsid w:val="002B25FD"/>
    <w:rsid w:val="002B5691"/>
    <w:rsid w:val="002B62D3"/>
    <w:rsid w:val="002C0C19"/>
    <w:rsid w:val="002C1EF4"/>
    <w:rsid w:val="002C3391"/>
    <w:rsid w:val="002C4519"/>
    <w:rsid w:val="002C45B4"/>
    <w:rsid w:val="002C4763"/>
    <w:rsid w:val="002C5410"/>
    <w:rsid w:val="002D2EC2"/>
    <w:rsid w:val="002D5FAC"/>
    <w:rsid w:val="002E04D6"/>
    <w:rsid w:val="002E29DE"/>
    <w:rsid w:val="002E3C19"/>
    <w:rsid w:val="002E506F"/>
    <w:rsid w:val="002E6E63"/>
    <w:rsid w:val="002F0504"/>
    <w:rsid w:val="002F1094"/>
    <w:rsid w:val="002F1CC0"/>
    <w:rsid w:val="002F2ED5"/>
    <w:rsid w:val="002F4098"/>
    <w:rsid w:val="002F50A4"/>
    <w:rsid w:val="002F6089"/>
    <w:rsid w:val="0030066F"/>
    <w:rsid w:val="00304777"/>
    <w:rsid w:val="0030534C"/>
    <w:rsid w:val="003062E6"/>
    <w:rsid w:val="0031121F"/>
    <w:rsid w:val="003112C9"/>
    <w:rsid w:val="003118E8"/>
    <w:rsid w:val="0031359A"/>
    <w:rsid w:val="0031507F"/>
    <w:rsid w:val="00315758"/>
    <w:rsid w:val="00316468"/>
    <w:rsid w:val="00321D1A"/>
    <w:rsid w:val="00326D8A"/>
    <w:rsid w:val="0033016F"/>
    <w:rsid w:val="00332238"/>
    <w:rsid w:val="00332722"/>
    <w:rsid w:val="003366C1"/>
    <w:rsid w:val="003368BD"/>
    <w:rsid w:val="00337C3A"/>
    <w:rsid w:val="00340BEE"/>
    <w:rsid w:val="003444F7"/>
    <w:rsid w:val="00345DAA"/>
    <w:rsid w:val="00346045"/>
    <w:rsid w:val="003479F3"/>
    <w:rsid w:val="003510F3"/>
    <w:rsid w:val="00351B28"/>
    <w:rsid w:val="00351E1B"/>
    <w:rsid w:val="00354123"/>
    <w:rsid w:val="00354EA1"/>
    <w:rsid w:val="00356550"/>
    <w:rsid w:val="0036079D"/>
    <w:rsid w:val="00362203"/>
    <w:rsid w:val="0036304D"/>
    <w:rsid w:val="00365308"/>
    <w:rsid w:val="00365732"/>
    <w:rsid w:val="00365B61"/>
    <w:rsid w:val="0036766C"/>
    <w:rsid w:val="00371E10"/>
    <w:rsid w:val="003735C5"/>
    <w:rsid w:val="00377CEE"/>
    <w:rsid w:val="00377E6E"/>
    <w:rsid w:val="00382894"/>
    <w:rsid w:val="00383661"/>
    <w:rsid w:val="00390418"/>
    <w:rsid w:val="00390908"/>
    <w:rsid w:val="003918DA"/>
    <w:rsid w:val="003923D4"/>
    <w:rsid w:val="00392A2A"/>
    <w:rsid w:val="0039331F"/>
    <w:rsid w:val="003946B8"/>
    <w:rsid w:val="003953ED"/>
    <w:rsid w:val="003971DE"/>
    <w:rsid w:val="003A4FCB"/>
    <w:rsid w:val="003A627B"/>
    <w:rsid w:val="003A7DD8"/>
    <w:rsid w:val="003B0BE8"/>
    <w:rsid w:val="003B0F4E"/>
    <w:rsid w:val="003B1673"/>
    <w:rsid w:val="003B16D0"/>
    <w:rsid w:val="003B2ED3"/>
    <w:rsid w:val="003B43B1"/>
    <w:rsid w:val="003C097B"/>
    <w:rsid w:val="003C26BD"/>
    <w:rsid w:val="003C5117"/>
    <w:rsid w:val="003C5808"/>
    <w:rsid w:val="003C637A"/>
    <w:rsid w:val="003C71AB"/>
    <w:rsid w:val="003C7FB8"/>
    <w:rsid w:val="003D1CDC"/>
    <w:rsid w:val="003D34F1"/>
    <w:rsid w:val="003E1C73"/>
    <w:rsid w:val="003E2B5A"/>
    <w:rsid w:val="003E3A0A"/>
    <w:rsid w:val="003E3D91"/>
    <w:rsid w:val="003E789E"/>
    <w:rsid w:val="003E7DCF"/>
    <w:rsid w:val="003F08A4"/>
    <w:rsid w:val="003F1B03"/>
    <w:rsid w:val="003F2617"/>
    <w:rsid w:val="003F623D"/>
    <w:rsid w:val="003F71F3"/>
    <w:rsid w:val="003F7B10"/>
    <w:rsid w:val="0040005C"/>
    <w:rsid w:val="004003C8"/>
    <w:rsid w:val="00401596"/>
    <w:rsid w:val="00401BAE"/>
    <w:rsid w:val="00403867"/>
    <w:rsid w:val="0040475E"/>
    <w:rsid w:val="0040790A"/>
    <w:rsid w:val="00410AD5"/>
    <w:rsid w:val="004115D2"/>
    <w:rsid w:val="00413C1A"/>
    <w:rsid w:val="00414F91"/>
    <w:rsid w:val="004157F3"/>
    <w:rsid w:val="004161E8"/>
    <w:rsid w:val="0041699E"/>
    <w:rsid w:val="00417CDF"/>
    <w:rsid w:val="00423FFC"/>
    <w:rsid w:val="00424253"/>
    <w:rsid w:val="00434628"/>
    <w:rsid w:val="00437129"/>
    <w:rsid w:val="004376DD"/>
    <w:rsid w:val="00437988"/>
    <w:rsid w:val="00437D41"/>
    <w:rsid w:val="00445479"/>
    <w:rsid w:val="00450504"/>
    <w:rsid w:val="0045108F"/>
    <w:rsid w:val="004525D0"/>
    <w:rsid w:val="00452DC5"/>
    <w:rsid w:val="00452F66"/>
    <w:rsid w:val="004530FC"/>
    <w:rsid w:val="004544D5"/>
    <w:rsid w:val="00454E78"/>
    <w:rsid w:val="00455417"/>
    <w:rsid w:val="00455A22"/>
    <w:rsid w:val="004565A7"/>
    <w:rsid w:val="00456B3E"/>
    <w:rsid w:val="00456D27"/>
    <w:rsid w:val="004572D7"/>
    <w:rsid w:val="00461AFB"/>
    <w:rsid w:val="004641A1"/>
    <w:rsid w:val="00466077"/>
    <w:rsid w:val="004663D7"/>
    <w:rsid w:val="00470548"/>
    <w:rsid w:val="00472566"/>
    <w:rsid w:val="00472F80"/>
    <w:rsid w:val="00473C95"/>
    <w:rsid w:val="00476198"/>
    <w:rsid w:val="004771C4"/>
    <w:rsid w:val="004777F3"/>
    <w:rsid w:val="00484065"/>
    <w:rsid w:val="004861A3"/>
    <w:rsid w:val="00486534"/>
    <w:rsid w:val="00492523"/>
    <w:rsid w:val="0049362A"/>
    <w:rsid w:val="00495560"/>
    <w:rsid w:val="00496FED"/>
    <w:rsid w:val="004972E8"/>
    <w:rsid w:val="004A17C2"/>
    <w:rsid w:val="004A1B94"/>
    <w:rsid w:val="004A43FF"/>
    <w:rsid w:val="004A4BD9"/>
    <w:rsid w:val="004A4C6D"/>
    <w:rsid w:val="004A5489"/>
    <w:rsid w:val="004A79B8"/>
    <w:rsid w:val="004B0311"/>
    <w:rsid w:val="004B0476"/>
    <w:rsid w:val="004B04ED"/>
    <w:rsid w:val="004B0E55"/>
    <w:rsid w:val="004B1D8C"/>
    <w:rsid w:val="004B2B78"/>
    <w:rsid w:val="004B2C0D"/>
    <w:rsid w:val="004B6397"/>
    <w:rsid w:val="004B72F8"/>
    <w:rsid w:val="004B76DC"/>
    <w:rsid w:val="004B77A6"/>
    <w:rsid w:val="004C192D"/>
    <w:rsid w:val="004C19B2"/>
    <w:rsid w:val="004C226F"/>
    <w:rsid w:val="004D0CDB"/>
    <w:rsid w:val="004D2985"/>
    <w:rsid w:val="004D33BA"/>
    <w:rsid w:val="004D49FF"/>
    <w:rsid w:val="004D53AC"/>
    <w:rsid w:val="004D7EA1"/>
    <w:rsid w:val="004E17FD"/>
    <w:rsid w:val="004E1DC9"/>
    <w:rsid w:val="004E2E70"/>
    <w:rsid w:val="004E3E26"/>
    <w:rsid w:val="004E427C"/>
    <w:rsid w:val="004E6EBB"/>
    <w:rsid w:val="004E7000"/>
    <w:rsid w:val="004F0AA6"/>
    <w:rsid w:val="004F0D8E"/>
    <w:rsid w:val="004F0F90"/>
    <w:rsid w:val="004F200C"/>
    <w:rsid w:val="004F2207"/>
    <w:rsid w:val="004F384D"/>
    <w:rsid w:val="004F481E"/>
    <w:rsid w:val="004F7863"/>
    <w:rsid w:val="004F7A6D"/>
    <w:rsid w:val="005017BC"/>
    <w:rsid w:val="00501E88"/>
    <w:rsid w:val="0050243D"/>
    <w:rsid w:val="00502458"/>
    <w:rsid w:val="005027D1"/>
    <w:rsid w:val="00503F2A"/>
    <w:rsid w:val="00504396"/>
    <w:rsid w:val="0050486C"/>
    <w:rsid w:val="00505AC2"/>
    <w:rsid w:val="00506DA5"/>
    <w:rsid w:val="00507055"/>
    <w:rsid w:val="0051156E"/>
    <w:rsid w:val="00513338"/>
    <w:rsid w:val="00513B91"/>
    <w:rsid w:val="0051485E"/>
    <w:rsid w:val="00515453"/>
    <w:rsid w:val="00515D00"/>
    <w:rsid w:val="00521B1D"/>
    <w:rsid w:val="00522A3F"/>
    <w:rsid w:val="005239DD"/>
    <w:rsid w:val="00524338"/>
    <w:rsid w:val="0052497C"/>
    <w:rsid w:val="00524A5E"/>
    <w:rsid w:val="00524C5D"/>
    <w:rsid w:val="005261CC"/>
    <w:rsid w:val="00527D01"/>
    <w:rsid w:val="00530C63"/>
    <w:rsid w:val="00532F90"/>
    <w:rsid w:val="0053470B"/>
    <w:rsid w:val="00536B27"/>
    <w:rsid w:val="00537FA3"/>
    <w:rsid w:val="00543276"/>
    <w:rsid w:val="005452C0"/>
    <w:rsid w:val="00545678"/>
    <w:rsid w:val="00545994"/>
    <w:rsid w:val="00546E5A"/>
    <w:rsid w:val="005503E3"/>
    <w:rsid w:val="0055073F"/>
    <w:rsid w:val="005511C0"/>
    <w:rsid w:val="005541BC"/>
    <w:rsid w:val="005547E9"/>
    <w:rsid w:val="00555C9A"/>
    <w:rsid w:val="00556239"/>
    <w:rsid w:val="00561DA6"/>
    <w:rsid w:val="00563571"/>
    <w:rsid w:val="00564DAD"/>
    <w:rsid w:val="00564EC1"/>
    <w:rsid w:val="00564F60"/>
    <w:rsid w:val="00570F22"/>
    <w:rsid w:val="005718FC"/>
    <w:rsid w:val="00573321"/>
    <w:rsid w:val="0057470F"/>
    <w:rsid w:val="0058444F"/>
    <w:rsid w:val="0058463D"/>
    <w:rsid w:val="00585160"/>
    <w:rsid w:val="00585A66"/>
    <w:rsid w:val="005903CF"/>
    <w:rsid w:val="00591B86"/>
    <w:rsid w:val="00592F73"/>
    <w:rsid w:val="005A00DC"/>
    <w:rsid w:val="005A01A7"/>
    <w:rsid w:val="005A0E0C"/>
    <w:rsid w:val="005A2212"/>
    <w:rsid w:val="005A3CB1"/>
    <w:rsid w:val="005A4F56"/>
    <w:rsid w:val="005A6B02"/>
    <w:rsid w:val="005A6FE8"/>
    <w:rsid w:val="005B01F2"/>
    <w:rsid w:val="005B1D5E"/>
    <w:rsid w:val="005B25AF"/>
    <w:rsid w:val="005B2F38"/>
    <w:rsid w:val="005B5191"/>
    <w:rsid w:val="005B61DD"/>
    <w:rsid w:val="005B6580"/>
    <w:rsid w:val="005B6B8B"/>
    <w:rsid w:val="005C063D"/>
    <w:rsid w:val="005C151B"/>
    <w:rsid w:val="005C3FFC"/>
    <w:rsid w:val="005C4886"/>
    <w:rsid w:val="005C5834"/>
    <w:rsid w:val="005D2E77"/>
    <w:rsid w:val="005D37CC"/>
    <w:rsid w:val="005D5509"/>
    <w:rsid w:val="005D5554"/>
    <w:rsid w:val="005D60A6"/>
    <w:rsid w:val="005D7DA0"/>
    <w:rsid w:val="005E0041"/>
    <w:rsid w:val="005E011D"/>
    <w:rsid w:val="005E01F7"/>
    <w:rsid w:val="005E2D94"/>
    <w:rsid w:val="005E506A"/>
    <w:rsid w:val="005E55DC"/>
    <w:rsid w:val="005E5769"/>
    <w:rsid w:val="005E61F1"/>
    <w:rsid w:val="005F249E"/>
    <w:rsid w:val="005F4C59"/>
    <w:rsid w:val="005F4F88"/>
    <w:rsid w:val="005F6F3F"/>
    <w:rsid w:val="00600A1D"/>
    <w:rsid w:val="0060231F"/>
    <w:rsid w:val="00605A80"/>
    <w:rsid w:val="00605B5D"/>
    <w:rsid w:val="00605F17"/>
    <w:rsid w:val="006106F2"/>
    <w:rsid w:val="00610AED"/>
    <w:rsid w:val="00611960"/>
    <w:rsid w:val="006123A6"/>
    <w:rsid w:val="00615E98"/>
    <w:rsid w:val="006171C2"/>
    <w:rsid w:val="006177DE"/>
    <w:rsid w:val="00617BB7"/>
    <w:rsid w:val="00621EB2"/>
    <w:rsid w:val="00622E7C"/>
    <w:rsid w:val="00623F8B"/>
    <w:rsid w:val="00626562"/>
    <w:rsid w:val="0062693A"/>
    <w:rsid w:val="0062780B"/>
    <w:rsid w:val="00627D1A"/>
    <w:rsid w:val="00631C85"/>
    <w:rsid w:val="006330DA"/>
    <w:rsid w:val="0063647E"/>
    <w:rsid w:val="00641D3B"/>
    <w:rsid w:val="0064270F"/>
    <w:rsid w:val="00643875"/>
    <w:rsid w:val="006444D9"/>
    <w:rsid w:val="00645632"/>
    <w:rsid w:val="0065078B"/>
    <w:rsid w:val="00653461"/>
    <w:rsid w:val="006554C2"/>
    <w:rsid w:val="006555F8"/>
    <w:rsid w:val="00655857"/>
    <w:rsid w:val="00657427"/>
    <w:rsid w:val="0066031B"/>
    <w:rsid w:val="0066188B"/>
    <w:rsid w:val="006642F0"/>
    <w:rsid w:val="00665ADF"/>
    <w:rsid w:val="00666376"/>
    <w:rsid w:val="006715D2"/>
    <w:rsid w:val="00671F98"/>
    <w:rsid w:val="006738B6"/>
    <w:rsid w:val="00673DD3"/>
    <w:rsid w:val="0067468D"/>
    <w:rsid w:val="0067576E"/>
    <w:rsid w:val="006768AF"/>
    <w:rsid w:val="00680A4B"/>
    <w:rsid w:val="00681D3C"/>
    <w:rsid w:val="00685A0C"/>
    <w:rsid w:val="006907B7"/>
    <w:rsid w:val="00690DDF"/>
    <w:rsid w:val="00691D67"/>
    <w:rsid w:val="006944BE"/>
    <w:rsid w:val="00694C93"/>
    <w:rsid w:val="00695006"/>
    <w:rsid w:val="00696966"/>
    <w:rsid w:val="006A0797"/>
    <w:rsid w:val="006A1A02"/>
    <w:rsid w:val="006A1B54"/>
    <w:rsid w:val="006A1B66"/>
    <w:rsid w:val="006A21B3"/>
    <w:rsid w:val="006A3DEB"/>
    <w:rsid w:val="006A5327"/>
    <w:rsid w:val="006A60F6"/>
    <w:rsid w:val="006A715B"/>
    <w:rsid w:val="006B1ABA"/>
    <w:rsid w:val="006B2827"/>
    <w:rsid w:val="006B3370"/>
    <w:rsid w:val="006B3377"/>
    <w:rsid w:val="006B44E5"/>
    <w:rsid w:val="006B4FC8"/>
    <w:rsid w:val="006C05D4"/>
    <w:rsid w:val="006C13E6"/>
    <w:rsid w:val="006C1F15"/>
    <w:rsid w:val="006C2A95"/>
    <w:rsid w:val="006C35F0"/>
    <w:rsid w:val="006C386C"/>
    <w:rsid w:val="006C405A"/>
    <w:rsid w:val="006C78C0"/>
    <w:rsid w:val="006C7D05"/>
    <w:rsid w:val="006D24C1"/>
    <w:rsid w:val="006D3E0F"/>
    <w:rsid w:val="006D761F"/>
    <w:rsid w:val="006E0227"/>
    <w:rsid w:val="006E1349"/>
    <w:rsid w:val="006E1F84"/>
    <w:rsid w:val="006E27C5"/>
    <w:rsid w:val="006E320C"/>
    <w:rsid w:val="006F4333"/>
    <w:rsid w:val="006F5713"/>
    <w:rsid w:val="006F5ADE"/>
    <w:rsid w:val="006F7C2D"/>
    <w:rsid w:val="00703E15"/>
    <w:rsid w:val="00704E6B"/>
    <w:rsid w:val="0071278D"/>
    <w:rsid w:val="00713338"/>
    <w:rsid w:val="00716402"/>
    <w:rsid w:val="007177A6"/>
    <w:rsid w:val="00720DA2"/>
    <w:rsid w:val="00720F4C"/>
    <w:rsid w:val="0072419C"/>
    <w:rsid w:val="00724215"/>
    <w:rsid w:val="00725288"/>
    <w:rsid w:val="00727578"/>
    <w:rsid w:val="00731F46"/>
    <w:rsid w:val="007362FD"/>
    <w:rsid w:val="00736811"/>
    <w:rsid w:val="00740B84"/>
    <w:rsid w:val="00740F18"/>
    <w:rsid w:val="0074149D"/>
    <w:rsid w:val="007428C2"/>
    <w:rsid w:val="007430FF"/>
    <w:rsid w:val="007471AA"/>
    <w:rsid w:val="007516A2"/>
    <w:rsid w:val="00751796"/>
    <w:rsid w:val="00751C11"/>
    <w:rsid w:val="00751C7D"/>
    <w:rsid w:val="00751CFE"/>
    <w:rsid w:val="0075405B"/>
    <w:rsid w:val="00755193"/>
    <w:rsid w:val="00756F16"/>
    <w:rsid w:val="007628F6"/>
    <w:rsid w:val="00762C6F"/>
    <w:rsid w:val="00763BA3"/>
    <w:rsid w:val="007643E9"/>
    <w:rsid w:val="00764E90"/>
    <w:rsid w:val="00764F7C"/>
    <w:rsid w:val="007725EA"/>
    <w:rsid w:val="0077489E"/>
    <w:rsid w:val="00776D21"/>
    <w:rsid w:val="00777018"/>
    <w:rsid w:val="00777060"/>
    <w:rsid w:val="00777798"/>
    <w:rsid w:val="007800D2"/>
    <w:rsid w:val="0078053F"/>
    <w:rsid w:val="00781224"/>
    <w:rsid w:val="007848D6"/>
    <w:rsid w:val="00791653"/>
    <w:rsid w:val="00792F85"/>
    <w:rsid w:val="007932A1"/>
    <w:rsid w:val="00793F17"/>
    <w:rsid w:val="00793F63"/>
    <w:rsid w:val="00794966"/>
    <w:rsid w:val="00795208"/>
    <w:rsid w:val="00796753"/>
    <w:rsid w:val="00797B62"/>
    <w:rsid w:val="007A0A62"/>
    <w:rsid w:val="007A0A9C"/>
    <w:rsid w:val="007A1D8B"/>
    <w:rsid w:val="007A2185"/>
    <w:rsid w:val="007A226C"/>
    <w:rsid w:val="007A3A4B"/>
    <w:rsid w:val="007A46E0"/>
    <w:rsid w:val="007A4C4C"/>
    <w:rsid w:val="007A5213"/>
    <w:rsid w:val="007A7CAD"/>
    <w:rsid w:val="007B27BB"/>
    <w:rsid w:val="007B3B2C"/>
    <w:rsid w:val="007B4F3A"/>
    <w:rsid w:val="007B5522"/>
    <w:rsid w:val="007C12EF"/>
    <w:rsid w:val="007C45A4"/>
    <w:rsid w:val="007C522F"/>
    <w:rsid w:val="007C6F49"/>
    <w:rsid w:val="007D049C"/>
    <w:rsid w:val="007D2382"/>
    <w:rsid w:val="007D2BFE"/>
    <w:rsid w:val="007D528B"/>
    <w:rsid w:val="007D6A9D"/>
    <w:rsid w:val="007E57D7"/>
    <w:rsid w:val="007E5B10"/>
    <w:rsid w:val="007E7425"/>
    <w:rsid w:val="007F0C4A"/>
    <w:rsid w:val="007F43EC"/>
    <w:rsid w:val="007F5CDC"/>
    <w:rsid w:val="007F7A96"/>
    <w:rsid w:val="00800BA2"/>
    <w:rsid w:val="00801196"/>
    <w:rsid w:val="00802DD2"/>
    <w:rsid w:val="008047FB"/>
    <w:rsid w:val="008061A8"/>
    <w:rsid w:val="008067BF"/>
    <w:rsid w:val="008106A2"/>
    <w:rsid w:val="00811DF0"/>
    <w:rsid w:val="00812092"/>
    <w:rsid w:val="00812A20"/>
    <w:rsid w:val="00813ED4"/>
    <w:rsid w:val="00814D02"/>
    <w:rsid w:val="00815EE7"/>
    <w:rsid w:val="008223F9"/>
    <w:rsid w:val="00822DA8"/>
    <w:rsid w:val="008230FC"/>
    <w:rsid w:val="00826DAC"/>
    <w:rsid w:val="00827B16"/>
    <w:rsid w:val="00827F71"/>
    <w:rsid w:val="00830026"/>
    <w:rsid w:val="00830BA3"/>
    <w:rsid w:val="00830CBB"/>
    <w:rsid w:val="00831D98"/>
    <w:rsid w:val="008331C5"/>
    <w:rsid w:val="00833FEA"/>
    <w:rsid w:val="00834985"/>
    <w:rsid w:val="00836F53"/>
    <w:rsid w:val="0084094E"/>
    <w:rsid w:val="00845955"/>
    <w:rsid w:val="00846BAB"/>
    <w:rsid w:val="008501C8"/>
    <w:rsid w:val="00850F84"/>
    <w:rsid w:val="0085202F"/>
    <w:rsid w:val="0085269B"/>
    <w:rsid w:val="008536F3"/>
    <w:rsid w:val="00854392"/>
    <w:rsid w:val="00855F9E"/>
    <w:rsid w:val="00857E3D"/>
    <w:rsid w:val="00857F11"/>
    <w:rsid w:val="0086309A"/>
    <w:rsid w:val="00866A05"/>
    <w:rsid w:val="00866DA0"/>
    <w:rsid w:val="0086754B"/>
    <w:rsid w:val="00877596"/>
    <w:rsid w:val="00877B15"/>
    <w:rsid w:val="008800E3"/>
    <w:rsid w:val="00882E42"/>
    <w:rsid w:val="00886BC7"/>
    <w:rsid w:val="00890090"/>
    <w:rsid w:val="008921FB"/>
    <w:rsid w:val="00892D11"/>
    <w:rsid w:val="00893B9F"/>
    <w:rsid w:val="00893E20"/>
    <w:rsid w:val="00895AF8"/>
    <w:rsid w:val="00896C95"/>
    <w:rsid w:val="00897264"/>
    <w:rsid w:val="008A0B5C"/>
    <w:rsid w:val="008A2EA0"/>
    <w:rsid w:val="008A7755"/>
    <w:rsid w:val="008A7785"/>
    <w:rsid w:val="008B0D53"/>
    <w:rsid w:val="008B2D99"/>
    <w:rsid w:val="008B4FCC"/>
    <w:rsid w:val="008B6791"/>
    <w:rsid w:val="008B6EE4"/>
    <w:rsid w:val="008B7C32"/>
    <w:rsid w:val="008C349F"/>
    <w:rsid w:val="008C4387"/>
    <w:rsid w:val="008C5C6C"/>
    <w:rsid w:val="008C6CB0"/>
    <w:rsid w:val="008D0119"/>
    <w:rsid w:val="008D016D"/>
    <w:rsid w:val="008D0A61"/>
    <w:rsid w:val="008D1EB5"/>
    <w:rsid w:val="008D2104"/>
    <w:rsid w:val="008D33CA"/>
    <w:rsid w:val="008D4D0A"/>
    <w:rsid w:val="008D51F8"/>
    <w:rsid w:val="008D6902"/>
    <w:rsid w:val="008D7A0C"/>
    <w:rsid w:val="008E28B6"/>
    <w:rsid w:val="008E3AC9"/>
    <w:rsid w:val="008E6DD2"/>
    <w:rsid w:val="008E72AA"/>
    <w:rsid w:val="008F0711"/>
    <w:rsid w:val="008F27FD"/>
    <w:rsid w:val="008F2A2F"/>
    <w:rsid w:val="008F2C2C"/>
    <w:rsid w:val="008F4D8B"/>
    <w:rsid w:val="008F5D18"/>
    <w:rsid w:val="00900254"/>
    <w:rsid w:val="00900397"/>
    <w:rsid w:val="009007E1"/>
    <w:rsid w:val="00901466"/>
    <w:rsid w:val="00901AC0"/>
    <w:rsid w:val="009030F9"/>
    <w:rsid w:val="0090384B"/>
    <w:rsid w:val="00903BFD"/>
    <w:rsid w:val="00904017"/>
    <w:rsid w:val="00904DAF"/>
    <w:rsid w:val="00904FDA"/>
    <w:rsid w:val="009079D1"/>
    <w:rsid w:val="00911012"/>
    <w:rsid w:val="009121A6"/>
    <w:rsid w:val="00913C93"/>
    <w:rsid w:val="00913DC5"/>
    <w:rsid w:val="00915480"/>
    <w:rsid w:val="009165AA"/>
    <w:rsid w:val="0092186B"/>
    <w:rsid w:val="00921938"/>
    <w:rsid w:val="00921944"/>
    <w:rsid w:val="00921CAE"/>
    <w:rsid w:val="00923180"/>
    <w:rsid w:val="009232BB"/>
    <w:rsid w:val="00923C93"/>
    <w:rsid w:val="00932D16"/>
    <w:rsid w:val="00935FAD"/>
    <w:rsid w:val="00936D94"/>
    <w:rsid w:val="00942860"/>
    <w:rsid w:val="00944ABF"/>
    <w:rsid w:val="00945DF7"/>
    <w:rsid w:val="00946B48"/>
    <w:rsid w:val="00950F7B"/>
    <w:rsid w:val="0095101A"/>
    <w:rsid w:val="0095654D"/>
    <w:rsid w:val="009602D5"/>
    <w:rsid w:val="00961118"/>
    <w:rsid w:val="00962149"/>
    <w:rsid w:val="00962B61"/>
    <w:rsid w:val="0096409A"/>
    <w:rsid w:val="00965412"/>
    <w:rsid w:val="00966690"/>
    <w:rsid w:val="009672FC"/>
    <w:rsid w:val="00971807"/>
    <w:rsid w:val="009727A0"/>
    <w:rsid w:val="009753CE"/>
    <w:rsid w:val="00977A7B"/>
    <w:rsid w:val="00985479"/>
    <w:rsid w:val="009870C4"/>
    <w:rsid w:val="00987175"/>
    <w:rsid w:val="00990647"/>
    <w:rsid w:val="00992E05"/>
    <w:rsid w:val="00993C36"/>
    <w:rsid w:val="00994F64"/>
    <w:rsid w:val="009A3616"/>
    <w:rsid w:val="009A3935"/>
    <w:rsid w:val="009A6101"/>
    <w:rsid w:val="009A6A9F"/>
    <w:rsid w:val="009B0C2C"/>
    <w:rsid w:val="009B2006"/>
    <w:rsid w:val="009B4B7C"/>
    <w:rsid w:val="009B4CD5"/>
    <w:rsid w:val="009C1B5C"/>
    <w:rsid w:val="009C1E9F"/>
    <w:rsid w:val="009C216E"/>
    <w:rsid w:val="009C2870"/>
    <w:rsid w:val="009C55DA"/>
    <w:rsid w:val="009C685F"/>
    <w:rsid w:val="009D1806"/>
    <w:rsid w:val="009D3126"/>
    <w:rsid w:val="009D36B8"/>
    <w:rsid w:val="009D53AD"/>
    <w:rsid w:val="009D6718"/>
    <w:rsid w:val="009D6D51"/>
    <w:rsid w:val="009E1B36"/>
    <w:rsid w:val="009E5E66"/>
    <w:rsid w:val="009E77B0"/>
    <w:rsid w:val="009F1140"/>
    <w:rsid w:val="009F289F"/>
    <w:rsid w:val="009F3DBF"/>
    <w:rsid w:val="009F4D04"/>
    <w:rsid w:val="009F60CC"/>
    <w:rsid w:val="009F7964"/>
    <w:rsid w:val="00A0284E"/>
    <w:rsid w:val="00A02D4F"/>
    <w:rsid w:val="00A0328B"/>
    <w:rsid w:val="00A04311"/>
    <w:rsid w:val="00A04B2C"/>
    <w:rsid w:val="00A063C0"/>
    <w:rsid w:val="00A07ACE"/>
    <w:rsid w:val="00A1393A"/>
    <w:rsid w:val="00A14D44"/>
    <w:rsid w:val="00A152C0"/>
    <w:rsid w:val="00A172FB"/>
    <w:rsid w:val="00A178AA"/>
    <w:rsid w:val="00A17C14"/>
    <w:rsid w:val="00A214D2"/>
    <w:rsid w:val="00A2220D"/>
    <w:rsid w:val="00A24B44"/>
    <w:rsid w:val="00A24B82"/>
    <w:rsid w:val="00A276C6"/>
    <w:rsid w:val="00A31D53"/>
    <w:rsid w:val="00A324A3"/>
    <w:rsid w:val="00A3444F"/>
    <w:rsid w:val="00A35DDF"/>
    <w:rsid w:val="00A36543"/>
    <w:rsid w:val="00A369D6"/>
    <w:rsid w:val="00A375F8"/>
    <w:rsid w:val="00A40B28"/>
    <w:rsid w:val="00A40DBF"/>
    <w:rsid w:val="00A41640"/>
    <w:rsid w:val="00A43569"/>
    <w:rsid w:val="00A452AD"/>
    <w:rsid w:val="00A51BED"/>
    <w:rsid w:val="00A5227B"/>
    <w:rsid w:val="00A5302F"/>
    <w:rsid w:val="00A56EE8"/>
    <w:rsid w:val="00A57C73"/>
    <w:rsid w:val="00A60472"/>
    <w:rsid w:val="00A60FBC"/>
    <w:rsid w:val="00A61528"/>
    <w:rsid w:val="00A64043"/>
    <w:rsid w:val="00A6521F"/>
    <w:rsid w:val="00A65905"/>
    <w:rsid w:val="00A65D68"/>
    <w:rsid w:val="00A66203"/>
    <w:rsid w:val="00A67BAC"/>
    <w:rsid w:val="00A70492"/>
    <w:rsid w:val="00A72A36"/>
    <w:rsid w:val="00A733B0"/>
    <w:rsid w:val="00A7462E"/>
    <w:rsid w:val="00A81D78"/>
    <w:rsid w:val="00A8453D"/>
    <w:rsid w:val="00A84E82"/>
    <w:rsid w:val="00A858E8"/>
    <w:rsid w:val="00A8666A"/>
    <w:rsid w:val="00A86A26"/>
    <w:rsid w:val="00A87F52"/>
    <w:rsid w:val="00A925DD"/>
    <w:rsid w:val="00A94002"/>
    <w:rsid w:val="00AA1EEF"/>
    <w:rsid w:val="00AA71CC"/>
    <w:rsid w:val="00AB1878"/>
    <w:rsid w:val="00AB1D92"/>
    <w:rsid w:val="00AB24CA"/>
    <w:rsid w:val="00AB2CB9"/>
    <w:rsid w:val="00AB3C24"/>
    <w:rsid w:val="00AB7126"/>
    <w:rsid w:val="00AC0E3F"/>
    <w:rsid w:val="00AC1F78"/>
    <w:rsid w:val="00AC3D78"/>
    <w:rsid w:val="00AD2E90"/>
    <w:rsid w:val="00AD5400"/>
    <w:rsid w:val="00AD57DC"/>
    <w:rsid w:val="00AD76FF"/>
    <w:rsid w:val="00AE0281"/>
    <w:rsid w:val="00AE154E"/>
    <w:rsid w:val="00AE462C"/>
    <w:rsid w:val="00AE5B6A"/>
    <w:rsid w:val="00AE61A7"/>
    <w:rsid w:val="00AE666D"/>
    <w:rsid w:val="00AE7409"/>
    <w:rsid w:val="00AF0118"/>
    <w:rsid w:val="00AF04EB"/>
    <w:rsid w:val="00AF2876"/>
    <w:rsid w:val="00AF3750"/>
    <w:rsid w:val="00AF3C01"/>
    <w:rsid w:val="00AF7455"/>
    <w:rsid w:val="00B00BB9"/>
    <w:rsid w:val="00B022AE"/>
    <w:rsid w:val="00B02FAB"/>
    <w:rsid w:val="00B05203"/>
    <w:rsid w:val="00B10A85"/>
    <w:rsid w:val="00B11232"/>
    <w:rsid w:val="00B12B1B"/>
    <w:rsid w:val="00B15933"/>
    <w:rsid w:val="00B16F03"/>
    <w:rsid w:val="00B172A9"/>
    <w:rsid w:val="00B17622"/>
    <w:rsid w:val="00B21301"/>
    <w:rsid w:val="00B23DA6"/>
    <w:rsid w:val="00B24D90"/>
    <w:rsid w:val="00B25A75"/>
    <w:rsid w:val="00B33F95"/>
    <w:rsid w:val="00B4029C"/>
    <w:rsid w:val="00B41080"/>
    <w:rsid w:val="00B41116"/>
    <w:rsid w:val="00B43DDF"/>
    <w:rsid w:val="00B456C5"/>
    <w:rsid w:val="00B51079"/>
    <w:rsid w:val="00B51566"/>
    <w:rsid w:val="00B546A7"/>
    <w:rsid w:val="00B6391E"/>
    <w:rsid w:val="00B65AEE"/>
    <w:rsid w:val="00B663E2"/>
    <w:rsid w:val="00B66E02"/>
    <w:rsid w:val="00B70AEE"/>
    <w:rsid w:val="00B72227"/>
    <w:rsid w:val="00B72EA5"/>
    <w:rsid w:val="00B76EF7"/>
    <w:rsid w:val="00B82C81"/>
    <w:rsid w:val="00B82E0E"/>
    <w:rsid w:val="00B84436"/>
    <w:rsid w:val="00B90BCA"/>
    <w:rsid w:val="00B911FF"/>
    <w:rsid w:val="00B923A0"/>
    <w:rsid w:val="00B92E58"/>
    <w:rsid w:val="00B932A9"/>
    <w:rsid w:val="00B94CA8"/>
    <w:rsid w:val="00B94DAF"/>
    <w:rsid w:val="00B96863"/>
    <w:rsid w:val="00B97E3C"/>
    <w:rsid w:val="00BA68F4"/>
    <w:rsid w:val="00BB1F73"/>
    <w:rsid w:val="00BB2742"/>
    <w:rsid w:val="00BB29D2"/>
    <w:rsid w:val="00BB3A8E"/>
    <w:rsid w:val="00BB4588"/>
    <w:rsid w:val="00BB49A0"/>
    <w:rsid w:val="00BB49C1"/>
    <w:rsid w:val="00BB7236"/>
    <w:rsid w:val="00BC3D0A"/>
    <w:rsid w:val="00BC3E01"/>
    <w:rsid w:val="00BC4373"/>
    <w:rsid w:val="00BC560A"/>
    <w:rsid w:val="00BD0B30"/>
    <w:rsid w:val="00BD19C3"/>
    <w:rsid w:val="00BD64AD"/>
    <w:rsid w:val="00BD67AC"/>
    <w:rsid w:val="00BD72A3"/>
    <w:rsid w:val="00BE2037"/>
    <w:rsid w:val="00BE26D1"/>
    <w:rsid w:val="00BE4773"/>
    <w:rsid w:val="00BE4DAB"/>
    <w:rsid w:val="00BE5187"/>
    <w:rsid w:val="00BF0F47"/>
    <w:rsid w:val="00BF3EEE"/>
    <w:rsid w:val="00C00F83"/>
    <w:rsid w:val="00C034D6"/>
    <w:rsid w:val="00C03816"/>
    <w:rsid w:val="00C03B87"/>
    <w:rsid w:val="00C05821"/>
    <w:rsid w:val="00C06552"/>
    <w:rsid w:val="00C06F09"/>
    <w:rsid w:val="00C1090D"/>
    <w:rsid w:val="00C10EBE"/>
    <w:rsid w:val="00C11BA7"/>
    <w:rsid w:val="00C15789"/>
    <w:rsid w:val="00C16639"/>
    <w:rsid w:val="00C17BF4"/>
    <w:rsid w:val="00C20A83"/>
    <w:rsid w:val="00C20C7E"/>
    <w:rsid w:val="00C21156"/>
    <w:rsid w:val="00C21B25"/>
    <w:rsid w:val="00C21E77"/>
    <w:rsid w:val="00C2399F"/>
    <w:rsid w:val="00C249CB"/>
    <w:rsid w:val="00C26596"/>
    <w:rsid w:val="00C32F24"/>
    <w:rsid w:val="00C33EE2"/>
    <w:rsid w:val="00C356B1"/>
    <w:rsid w:val="00C35E25"/>
    <w:rsid w:val="00C40ECD"/>
    <w:rsid w:val="00C413CF"/>
    <w:rsid w:val="00C4698F"/>
    <w:rsid w:val="00C51935"/>
    <w:rsid w:val="00C52903"/>
    <w:rsid w:val="00C538F4"/>
    <w:rsid w:val="00C540AA"/>
    <w:rsid w:val="00C54E48"/>
    <w:rsid w:val="00C65BF2"/>
    <w:rsid w:val="00C67B24"/>
    <w:rsid w:val="00C70AEA"/>
    <w:rsid w:val="00C7395C"/>
    <w:rsid w:val="00C76158"/>
    <w:rsid w:val="00C768EA"/>
    <w:rsid w:val="00C76939"/>
    <w:rsid w:val="00C814B6"/>
    <w:rsid w:val="00C8238E"/>
    <w:rsid w:val="00C82872"/>
    <w:rsid w:val="00C837C2"/>
    <w:rsid w:val="00C84198"/>
    <w:rsid w:val="00C84A22"/>
    <w:rsid w:val="00C90647"/>
    <w:rsid w:val="00C922D8"/>
    <w:rsid w:val="00C95B74"/>
    <w:rsid w:val="00C95D47"/>
    <w:rsid w:val="00C96ABA"/>
    <w:rsid w:val="00CA14AC"/>
    <w:rsid w:val="00CA3509"/>
    <w:rsid w:val="00CA702C"/>
    <w:rsid w:val="00CA7AAF"/>
    <w:rsid w:val="00CB00B3"/>
    <w:rsid w:val="00CB06CA"/>
    <w:rsid w:val="00CB14F0"/>
    <w:rsid w:val="00CB173D"/>
    <w:rsid w:val="00CB348D"/>
    <w:rsid w:val="00CB3C0B"/>
    <w:rsid w:val="00CB6297"/>
    <w:rsid w:val="00CB650C"/>
    <w:rsid w:val="00CC0F9C"/>
    <w:rsid w:val="00CC1992"/>
    <w:rsid w:val="00CC2A8D"/>
    <w:rsid w:val="00CC3FAF"/>
    <w:rsid w:val="00CC4C8E"/>
    <w:rsid w:val="00CC50B7"/>
    <w:rsid w:val="00CD1C75"/>
    <w:rsid w:val="00CD2062"/>
    <w:rsid w:val="00CD257E"/>
    <w:rsid w:val="00CE1947"/>
    <w:rsid w:val="00CE1A62"/>
    <w:rsid w:val="00CE2EB4"/>
    <w:rsid w:val="00CE4641"/>
    <w:rsid w:val="00CE47DB"/>
    <w:rsid w:val="00CE59CE"/>
    <w:rsid w:val="00CE63E9"/>
    <w:rsid w:val="00CF1141"/>
    <w:rsid w:val="00CF1B10"/>
    <w:rsid w:val="00CF29C6"/>
    <w:rsid w:val="00CF2C46"/>
    <w:rsid w:val="00D00883"/>
    <w:rsid w:val="00D01D59"/>
    <w:rsid w:val="00D044F2"/>
    <w:rsid w:val="00D05E0A"/>
    <w:rsid w:val="00D06178"/>
    <w:rsid w:val="00D108E9"/>
    <w:rsid w:val="00D11C47"/>
    <w:rsid w:val="00D1453D"/>
    <w:rsid w:val="00D15859"/>
    <w:rsid w:val="00D173C9"/>
    <w:rsid w:val="00D179B1"/>
    <w:rsid w:val="00D200BD"/>
    <w:rsid w:val="00D22474"/>
    <w:rsid w:val="00D22845"/>
    <w:rsid w:val="00D23A17"/>
    <w:rsid w:val="00D246DC"/>
    <w:rsid w:val="00D2483F"/>
    <w:rsid w:val="00D24D96"/>
    <w:rsid w:val="00D26976"/>
    <w:rsid w:val="00D26EDC"/>
    <w:rsid w:val="00D273E6"/>
    <w:rsid w:val="00D27E83"/>
    <w:rsid w:val="00D303A2"/>
    <w:rsid w:val="00D30F7B"/>
    <w:rsid w:val="00D34B93"/>
    <w:rsid w:val="00D365D4"/>
    <w:rsid w:val="00D41F4C"/>
    <w:rsid w:val="00D426C5"/>
    <w:rsid w:val="00D43B31"/>
    <w:rsid w:val="00D44D7E"/>
    <w:rsid w:val="00D464D5"/>
    <w:rsid w:val="00D46682"/>
    <w:rsid w:val="00D4675C"/>
    <w:rsid w:val="00D46F50"/>
    <w:rsid w:val="00D47214"/>
    <w:rsid w:val="00D50036"/>
    <w:rsid w:val="00D50908"/>
    <w:rsid w:val="00D51F71"/>
    <w:rsid w:val="00D52B8F"/>
    <w:rsid w:val="00D54498"/>
    <w:rsid w:val="00D565F9"/>
    <w:rsid w:val="00D57F01"/>
    <w:rsid w:val="00D60078"/>
    <w:rsid w:val="00D62B93"/>
    <w:rsid w:val="00D63F69"/>
    <w:rsid w:val="00D764D7"/>
    <w:rsid w:val="00D76CD4"/>
    <w:rsid w:val="00D808E5"/>
    <w:rsid w:val="00D82146"/>
    <w:rsid w:val="00D8251A"/>
    <w:rsid w:val="00D825C6"/>
    <w:rsid w:val="00D846E9"/>
    <w:rsid w:val="00D847BD"/>
    <w:rsid w:val="00D90030"/>
    <w:rsid w:val="00D92486"/>
    <w:rsid w:val="00D9296D"/>
    <w:rsid w:val="00D933B1"/>
    <w:rsid w:val="00D94272"/>
    <w:rsid w:val="00D954F1"/>
    <w:rsid w:val="00D96D07"/>
    <w:rsid w:val="00D97B98"/>
    <w:rsid w:val="00D97E4D"/>
    <w:rsid w:val="00DA20E8"/>
    <w:rsid w:val="00DA33B9"/>
    <w:rsid w:val="00DA7F29"/>
    <w:rsid w:val="00DB26D8"/>
    <w:rsid w:val="00DB33BB"/>
    <w:rsid w:val="00DB3F36"/>
    <w:rsid w:val="00DC0318"/>
    <w:rsid w:val="00DC0C36"/>
    <w:rsid w:val="00DC30B1"/>
    <w:rsid w:val="00DC31E8"/>
    <w:rsid w:val="00DC55E3"/>
    <w:rsid w:val="00DD2E6F"/>
    <w:rsid w:val="00DD371C"/>
    <w:rsid w:val="00DD58BF"/>
    <w:rsid w:val="00DD61C5"/>
    <w:rsid w:val="00DD6873"/>
    <w:rsid w:val="00DD73F1"/>
    <w:rsid w:val="00DE27FC"/>
    <w:rsid w:val="00DE3708"/>
    <w:rsid w:val="00DE4C93"/>
    <w:rsid w:val="00DE5297"/>
    <w:rsid w:val="00DE5703"/>
    <w:rsid w:val="00DE7BDE"/>
    <w:rsid w:val="00DF2E97"/>
    <w:rsid w:val="00DF30AB"/>
    <w:rsid w:val="00DF5F5F"/>
    <w:rsid w:val="00DF6A3A"/>
    <w:rsid w:val="00E034D8"/>
    <w:rsid w:val="00E0401E"/>
    <w:rsid w:val="00E04D61"/>
    <w:rsid w:val="00E05215"/>
    <w:rsid w:val="00E0729A"/>
    <w:rsid w:val="00E11D6A"/>
    <w:rsid w:val="00E123AB"/>
    <w:rsid w:val="00E16014"/>
    <w:rsid w:val="00E17CCE"/>
    <w:rsid w:val="00E20A27"/>
    <w:rsid w:val="00E2292D"/>
    <w:rsid w:val="00E2508F"/>
    <w:rsid w:val="00E26464"/>
    <w:rsid w:val="00E2787C"/>
    <w:rsid w:val="00E30541"/>
    <w:rsid w:val="00E348BA"/>
    <w:rsid w:val="00E3646D"/>
    <w:rsid w:val="00E405EF"/>
    <w:rsid w:val="00E41006"/>
    <w:rsid w:val="00E41F98"/>
    <w:rsid w:val="00E43622"/>
    <w:rsid w:val="00E436E6"/>
    <w:rsid w:val="00E45EE5"/>
    <w:rsid w:val="00E47B8B"/>
    <w:rsid w:val="00E512FE"/>
    <w:rsid w:val="00E51C8F"/>
    <w:rsid w:val="00E532F9"/>
    <w:rsid w:val="00E55BAC"/>
    <w:rsid w:val="00E6244E"/>
    <w:rsid w:val="00E64396"/>
    <w:rsid w:val="00E66668"/>
    <w:rsid w:val="00E66B3C"/>
    <w:rsid w:val="00E7037B"/>
    <w:rsid w:val="00E8056E"/>
    <w:rsid w:val="00E806F2"/>
    <w:rsid w:val="00E80B4D"/>
    <w:rsid w:val="00E81D89"/>
    <w:rsid w:val="00E8312C"/>
    <w:rsid w:val="00E8485E"/>
    <w:rsid w:val="00E849E7"/>
    <w:rsid w:val="00E8598E"/>
    <w:rsid w:val="00E85A33"/>
    <w:rsid w:val="00E86114"/>
    <w:rsid w:val="00E90478"/>
    <w:rsid w:val="00E9273D"/>
    <w:rsid w:val="00E93208"/>
    <w:rsid w:val="00E93DE4"/>
    <w:rsid w:val="00E93EA5"/>
    <w:rsid w:val="00EA32A8"/>
    <w:rsid w:val="00EA4023"/>
    <w:rsid w:val="00EA4BB3"/>
    <w:rsid w:val="00EA5709"/>
    <w:rsid w:val="00EA5C71"/>
    <w:rsid w:val="00EA6C49"/>
    <w:rsid w:val="00EB2248"/>
    <w:rsid w:val="00EB4CA9"/>
    <w:rsid w:val="00EB52B3"/>
    <w:rsid w:val="00EB5601"/>
    <w:rsid w:val="00EB5B19"/>
    <w:rsid w:val="00EB7DB5"/>
    <w:rsid w:val="00EC009C"/>
    <w:rsid w:val="00EC37CB"/>
    <w:rsid w:val="00EC689E"/>
    <w:rsid w:val="00ED0E0A"/>
    <w:rsid w:val="00ED3403"/>
    <w:rsid w:val="00ED3A46"/>
    <w:rsid w:val="00EE08D0"/>
    <w:rsid w:val="00EE0B6B"/>
    <w:rsid w:val="00EE1F1A"/>
    <w:rsid w:val="00EE488F"/>
    <w:rsid w:val="00EE533B"/>
    <w:rsid w:val="00EF0ED2"/>
    <w:rsid w:val="00EF226B"/>
    <w:rsid w:val="00EF403F"/>
    <w:rsid w:val="00F03195"/>
    <w:rsid w:val="00F0324F"/>
    <w:rsid w:val="00F06DFE"/>
    <w:rsid w:val="00F116B7"/>
    <w:rsid w:val="00F1211B"/>
    <w:rsid w:val="00F14DA2"/>
    <w:rsid w:val="00F207C8"/>
    <w:rsid w:val="00F2272E"/>
    <w:rsid w:val="00F23117"/>
    <w:rsid w:val="00F2333D"/>
    <w:rsid w:val="00F2347C"/>
    <w:rsid w:val="00F279A7"/>
    <w:rsid w:val="00F304EE"/>
    <w:rsid w:val="00F31D59"/>
    <w:rsid w:val="00F32B67"/>
    <w:rsid w:val="00F32E7B"/>
    <w:rsid w:val="00F34059"/>
    <w:rsid w:val="00F34167"/>
    <w:rsid w:val="00F36F2A"/>
    <w:rsid w:val="00F40057"/>
    <w:rsid w:val="00F41D6B"/>
    <w:rsid w:val="00F42672"/>
    <w:rsid w:val="00F42A1C"/>
    <w:rsid w:val="00F43A60"/>
    <w:rsid w:val="00F453C4"/>
    <w:rsid w:val="00F51DE9"/>
    <w:rsid w:val="00F53917"/>
    <w:rsid w:val="00F54356"/>
    <w:rsid w:val="00F54D2B"/>
    <w:rsid w:val="00F56763"/>
    <w:rsid w:val="00F62CBA"/>
    <w:rsid w:val="00F62DE7"/>
    <w:rsid w:val="00F62F46"/>
    <w:rsid w:val="00F63964"/>
    <w:rsid w:val="00F65BD6"/>
    <w:rsid w:val="00F70410"/>
    <w:rsid w:val="00F70DDD"/>
    <w:rsid w:val="00F71783"/>
    <w:rsid w:val="00F73895"/>
    <w:rsid w:val="00F76662"/>
    <w:rsid w:val="00F77859"/>
    <w:rsid w:val="00F81A36"/>
    <w:rsid w:val="00F820FB"/>
    <w:rsid w:val="00F822C0"/>
    <w:rsid w:val="00F83BE1"/>
    <w:rsid w:val="00F83E4F"/>
    <w:rsid w:val="00F83EC5"/>
    <w:rsid w:val="00F83FC5"/>
    <w:rsid w:val="00F87651"/>
    <w:rsid w:val="00F91812"/>
    <w:rsid w:val="00F925E6"/>
    <w:rsid w:val="00F92EA7"/>
    <w:rsid w:val="00F931AA"/>
    <w:rsid w:val="00F93292"/>
    <w:rsid w:val="00F9393B"/>
    <w:rsid w:val="00F9713F"/>
    <w:rsid w:val="00F9716F"/>
    <w:rsid w:val="00F9764C"/>
    <w:rsid w:val="00FA0D2D"/>
    <w:rsid w:val="00FA12E8"/>
    <w:rsid w:val="00FA28B2"/>
    <w:rsid w:val="00FA2B81"/>
    <w:rsid w:val="00FA4855"/>
    <w:rsid w:val="00FA6185"/>
    <w:rsid w:val="00FA7838"/>
    <w:rsid w:val="00FB114A"/>
    <w:rsid w:val="00FB2C6F"/>
    <w:rsid w:val="00FB2D57"/>
    <w:rsid w:val="00FB35F1"/>
    <w:rsid w:val="00FB3D48"/>
    <w:rsid w:val="00FB65A6"/>
    <w:rsid w:val="00FC5DA3"/>
    <w:rsid w:val="00FC6253"/>
    <w:rsid w:val="00FC6A82"/>
    <w:rsid w:val="00FC6DC8"/>
    <w:rsid w:val="00FD64A6"/>
    <w:rsid w:val="00FD75D9"/>
    <w:rsid w:val="00FE1F86"/>
    <w:rsid w:val="00FE230E"/>
    <w:rsid w:val="00FE6876"/>
    <w:rsid w:val="00FF14C1"/>
    <w:rsid w:val="00FF2368"/>
    <w:rsid w:val="00FF4E38"/>
    <w:rsid w:val="00FF616F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856FA5C"/>
  <w15:docId w15:val="{66098091-8EA2-438A-96F0-30AB79687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5A4"/>
    <w:rPr>
      <w:sz w:val="24"/>
      <w:szCs w:val="24"/>
      <w:lang w:val="fr-FR" w:eastAsia="fr-FR"/>
    </w:rPr>
  </w:style>
  <w:style w:type="paragraph" w:styleId="Titre1">
    <w:name w:val="heading 1"/>
    <w:basedOn w:val="Normal"/>
    <w:next w:val="Corpsdetexte"/>
    <w:qFormat/>
    <w:rsid w:val="00C84A22"/>
    <w:pPr>
      <w:keepNext/>
      <w:numPr>
        <w:numId w:val="11"/>
      </w:numPr>
      <w:shd w:val="clear" w:color="auto" w:fill="1F497D" w:themeFill="text2"/>
      <w:tabs>
        <w:tab w:val="right" w:pos="8789"/>
      </w:tabs>
      <w:spacing w:before="240" w:after="120"/>
      <w:ind w:left="431" w:hanging="431"/>
      <w:outlineLvl w:val="0"/>
    </w:pPr>
    <w:rPr>
      <w:rFonts w:ascii="Trebuchet MS" w:hAnsi="Trebuchet MS" w:cs="Arial"/>
      <w:b/>
      <w:bCs/>
      <w:color w:val="FFFFFF" w:themeColor="background1"/>
      <w:kern w:val="32"/>
      <w:sz w:val="28"/>
      <w:szCs w:val="32"/>
    </w:rPr>
  </w:style>
  <w:style w:type="paragraph" w:styleId="Titre2">
    <w:name w:val="heading 2"/>
    <w:basedOn w:val="Normal"/>
    <w:next w:val="Corpsdetexte"/>
    <w:link w:val="Titre2Car"/>
    <w:qFormat/>
    <w:rsid w:val="001D79A8"/>
    <w:pPr>
      <w:keepNext/>
      <w:numPr>
        <w:ilvl w:val="1"/>
        <w:numId w:val="11"/>
      </w:numPr>
      <w:shd w:val="clear" w:color="auto" w:fill="0070C0"/>
      <w:spacing w:before="120" w:after="120"/>
      <w:ind w:left="720" w:hanging="578"/>
      <w:outlineLvl w:val="1"/>
    </w:pPr>
    <w:rPr>
      <w:rFonts w:ascii="Trebuchet MS" w:hAnsi="Trebuchet MS" w:cs="Arial"/>
      <w:b/>
      <w:bCs/>
      <w:iCs/>
      <w:color w:val="FFFFFF" w:themeColor="background1"/>
      <w:sz w:val="26"/>
      <w:szCs w:val="28"/>
    </w:rPr>
  </w:style>
  <w:style w:type="paragraph" w:styleId="Titre3">
    <w:name w:val="heading 3"/>
    <w:basedOn w:val="Normal"/>
    <w:next w:val="Corpsdetexte"/>
    <w:link w:val="Titre3Car"/>
    <w:qFormat/>
    <w:rsid w:val="001D79A8"/>
    <w:pPr>
      <w:keepNext/>
      <w:keepLines/>
      <w:numPr>
        <w:ilvl w:val="2"/>
        <w:numId w:val="11"/>
      </w:numPr>
      <w:shd w:val="clear" w:color="auto" w:fill="8DB3E2" w:themeFill="text2" w:themeFillTint="66"/>
      <w:spacing w:before="120" w:after="120"/>
      <w:ind w:left="1004"/>
      <w:outlineLvl w:val="2"/>
    </w:pPr>
    <w:rPr>
      <w:rFonts w:ascii="Trebuchet MS" w:eastAsiaTheme="majorEastAsia" w:hAnsi="Trebuchet MS" w:cstheme="majorBidi"/>
      <w:b/>
      <w:bCs/>
      <w:color w:val="FFFFFF" w:themeColor="background1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295091"/>
    <w:pPr>
      <w:keepNext/>
      <w:keepLines/>
      <w:numPr>
        <w:ilvl w:val="3"/>
        <w:numId w:val="1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295091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295091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295091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295091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295091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B15933"/>
    <w:pPr>
      <w:spacing w:after="60"/>
      <w:ind w:left="284"/>
      <w:jc w:val="both"/>
    </w:pPr>
    <w:rPr>
      <w:rFonts w:asciiTheme="minorHAnsi" w:hAnsiTheme="minorHAnsi"/>
      <w:sz w:val="22"/>
    </w:rPr>
  </w:style>
  <w:style w:type="paragraph" w:styleId="En-tte">
    <w:name w:val="header"/>
    <w:basedOn w:val="Normal"/>
    <w:rsid w:val="001D79A8"/>
    <w:pPr>
      <w:tabs>
        <w:tab w:val="center" w:pos="4536"/>
        <w:tab w:val="right" w:pos="9072"/>
      </w:tabs>
      <w:jc w:val="center"/>
    </w:pPr>
    <w:rPr>
      <w:rFonts w:ascii="Calibri" w:hAnsi="Calibri"/>
      <w:b/>
      <w:color w:val="002060"/>
      <w:sz w:val="22"/>
      <w:szCs w:val="20"/>
    </w:rPr>
  </w:style>
  <w:style w:type="paragraph" w:styleId="Pieddepage">
    <w:name w:val="footer"/>
    <w:basedOn w:val="Normal"/>
    <w:rsid w:val="001D79A8"/>
    <w:pPr>
      <w:tabs>
        <w:tab w:val="center" w:pos="4536"/>
        <w:tab w:val="right" w:pos="9072"/>
      </w:tabs>
      <w:jc w:val="center"/>
    </w:pPr>
    <w:rPr>
      <w:rFonts w:ascii="Calibri" w:hAnsi="Calibri"/>
      <w:b/>
      <w:color w:val="002060"/>
      <w:szCs w:val="20"/>
    </w:rPr>
  </w:style>
  <w:style w:type="paragraph" w:styleId="Textedebulles">
    <w:name w:val="Balloon Text"/>
    <w:basedOn w:val="Normal"/>
    <w:link w:val="TextedebullesCar"/>
    <w:rsid w:val="00492523"/>
    <w:rPr>
      <w:rFonts w:ascii="Tahoma" w:hAnsi="Tahoma" w:cs="Tahoma"/>
      <w:sz w:val="16"/>
      <w:szCs w:val="16"/>
    </w:rPr>
  </w:style>
  <w:style w:type="paragraph" w:customStyle="1" w:styleId="Images">
    <w:name w:val="Images"/>
    <w:basedOn w:val="Corpsdetexte"/>
    <w:next w:val="Corpsdetexte"/>
    <w:rsid w:val="00A65D68"/>
    <w:pPr>
      <w:jc w:val="center"/>
    </w:pPr>
  </w:style>
  <w:style w:type="character" w:customStyle="1" w:styleId="TextedebullesCar">
    <w:name w:val="Texte de bulles Car"/>
    <w:basedOn w:val="Policepardfaut"/>
    <w:link w:val="Textedebulles"/>
    <w:rsid w:val="00492523"/>
    <w:rPr>
      <w:rFonts w:ascii="Tahoma" w:hAnsi="Tahoma" w:cs="Tahoma"/>
      <w:sz w:val="16"/>
      <w:szCs w:val="16"/>
      <w:lang w:val="fr-FR" w:eastAsia="fr-FR"/>
    </w:rPr>
  </w:style>
  <w:style w:type="table" w:styleId="Grilledutableau">
    <w:name w:val="Table Grid"/>
    <w:basedOn w:val="TableauNormal"/>
    <w:uiPriority w:val="59"/>
    <w:rsid w:val="007A46E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re">
    <w:name w:val="Title"/>
    <w:basedOn w:val="Normal"/>
    <w:next w:val="Normal"/>
    <w:link w:val="TitreCar"/>
    <w:qFormat/>
    <w:rsid w:val="00C84A22"/>
    <w:pPr>
      <w:spacing w:after="300"/>
      <w:contextualSpacing/>
    </w:pPr>
    <w:rPr>
      <w:rFonts w:ascii="Trebuchet MS" w:eastAsiaTheme="majorEastAsia" w:hAnsi="Trebuchet MS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C84A22"/>
    <w:rPr>
      <w:rFonts w:ascii="Trebuchet MS" w:eastAsiaTheme="majorEastAsia" w:hAnsi="Trebuchet MS" w:cstheme="majorBidi"/>
      <w:color w:val="17365D" w:themeColor="text2" w:themeShade="BF"/>
      <w:spacing w:val="5"/>
      <w:kern w:val="28"/>
      <w:sz w:val="52"/>
      <w:szCs w:val="52"/>
      <w:lang w:val="fr-FR" w:eastAsia="fr-FR"/>
    </w:rPr>
  </w:style>
  <w:style w:type="character" w:customStyle="1" w:styleId="Titre3Car">
    <w:name w:val="Titre 3 Car"/>
    <w:basedOn w:val="Policepardfaut"/>
    <w:link w:val="Titre3"/>
    <w:rsid w:val="001D79A8"/>
    <w:rPr>
      <w:rFonts w:ascii="Trebuchet MS" w:eastAsiaTheme="majorEastAsia" w:hAnsi="Trebuchet MS" w:cstheme="majorBidi"/>
      <w:b/>
      <w:bCs/>
      <w:color w:val="FFFFFF" w:themeColor="background1"/>
      <w:sz w:val="24"/>
      <w:szCs w:val="24"/>
      <w:shd w:val="clear" w:color="auto" w:fill="8DB3E2" w:themeFill="text2" w:themeFillTint="66"/>
      <w:lang w:val="fr-FR" w:eastAsia="fr-FR"/>
    </w:rPr>
  </w:style>
  <w:style w:type="character" w:customStyle="1" w:styleId="Titre4Car">
    <w:name w:val="Titre 4 Car"/>
    <w:basedOn w:val="Policepardfaut"/>
    <w:link w:val="Titre4"/>
    <w:semiHidden/>
    <w:rsid w:val="0029509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fr-FR" w:eastAsia="fr-FR"/>
    </w:rPr>
  </w:style>
  <w:style w:type="character" w:customStyle="1" w:styleId="Titre5Car">
    <w:name w:val="Titre 5 Car"/>
    <w:basedOn w:val="Policepardfaut"/>
    <w:link w:val="Titre5"/>
    <w:semiHidden/>
    <w:rsid w:val="0029509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 w:eastAsia="fr-FR"/>
    </w:rPr>
  </w:style>
  <w:style w:type="character" w:customStyle="1" w:styleId="Titre6Car">
    <w:name w:val="Titre 6 Car"/>
    <w:basedOn w:val="Policepardfaut"/>
    <w:link w:val="Titre6"/>
    <w:semiHidden/>
    <w:rsid w:val="0029509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fr-FR" w:eastAsia="fr-FR"/>
    </w:rPr>
  </w:style>
  <w:style w:type="character" w:customStyle="1" w:styleId="Titre7Car">
    <w:name w:val="Titre 7 Car"/>
    <w:basedOn w:val="Policepardfaut"/>
    <w:link w:val="Titre7"/>
    <w:semiHidden/>
    <w:rsid w:val="0029509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semiHidden/>
    <w:rsid w:val="00295091"/>
    <w:rPr>
      <w:rFonts w:asciiTheme="majorHAnsi" w:eastAsiaTheme="majorEastAsia" w:hAnsiTheme="majorHAnsi" w:cstheme="majorBidi"/>
      <w:color w:val="404040" w:themeColor="text1" w:themeTint="BF"/>
      <w:lang w:val="fr-FR" w:eastAsia="fr-FR"/>
    </w:rPr>
  </w:style>
  <w:style w:type="character" w:customStyle="1" w:styleId="Titre9Car">
    <w:name w:val="Titre 9 Car"/>
    <w:basedOn w:val="Policepardfaut"/>
    <w:link w:val="Titre9"/>
    <w:semiHidden/>
    <w:rsid w:val="00295091"/>
    <w:rPr>
      <w:rFonts w:asciiTheme="majorHAnsi" w:eastAsiaTheme="majorEastAsia" w:hAnsiTheme="majorHAnsi" w:cstheme="majorBidi"/>
      <w:i/>
      <w:iCs/>
      <w:color w:val="404040" w:themeColor="text1" w:themeTint="BF"/>
      <w:lang w:val="fr-FR" w:eastAsia="fr-FR"/>
    </w:rPr>
  </w:style>
  <w:style w:type="character" w:styleId="Lienhypertexte">
    <w:name w:val="Hyperlink"/>
    <w:basedOn w:val="Policepardfaut"/>
    <w:rsid w:val="007C45A4"/>
    <w:rPr>
      <w:color w:val="0000FF" w:themeColor="hyperlink"/>
      <w:u w:val="single"/>
    </w:rPr>
  </w:style>
  <w:style w:type="table" w:styleId="Trameclaire-Accent1">
    <w:name w:val="Light Shading Accent 1"/>
    <w:basedOn w:val="TableauNormal"/>
    <w:uiPriority w:val="60"/>
    <w:rsid w:val="00505A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En-tte2">
    <w:name w:val="En-tête 2"/>
    <w:basedOn w:val="En-tte"/>
    <w:qFormat/>
    <w:rsid w:val="00F1211B"/>
    <w:rPr>
      <w:b w:val="0"/>
    </w:rPr>
  </w:style>
  <w:style w:type="paragraph" w:customStyle="1" w:styleId="Pieddepage2">
    <w:name w:val="Pied de page 2"/>
    <w:basedOn w:val="Pieddepage"/>
    <w:qFormat/>
    <w:rsid w:val="001D79A8"/>
    <w:rPr>
      <w:b w:val="0"/>
      <w:sz w:val="16"/>
    </w:rPr>
  </w:style>
  <w:style w:type="paragraph" w:customStyle="1" w:styleId="Exemple">
    <w:name w:val="Exemple"/>
    <w:basedOn w:val="Corpsdetexte"/>
    <w:qFormat/>
    <w:rsid w:val="00267198"/>
    <w:pPr>
      <w:jc w:val="left"/>
    </w:pPr>
    <w:rPr>
      <w:b/>
    </w:rPr>
  </w:style>
  <w:style w:type="character" w:customStyle="1" w:styleId="Titre2Car">
    <w:name w:val="Titre 2 Car"/>
    <w:basedOn w:val="Policepardfaut"/>
    <w:link w:val="Titre2"/>
    <w:rsid w:val="001B4332"/>
    <w:rPr>
      <w:rFonts w:ascii="Trebuchet MS" w:hAnsi="Trebuchet MS" w:cs="Arial"/>
      <w:b/>
      <w:bCs/>
      <w:iCs/>
      <w:color w:val="FFFFFF" w:themeColor="background1"/>
      <w:sz w:val="26"/>
      <w:szCs w:val="28"/>
      <w:shd w:val="clear" w:color="auto" w:fill="0070C0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1B4332"/>
    <w:rPr>
      <w:rFonts w:asciiTheme="minorHAnsi" w:hAnsiTheme="minorHAnsi"/>
      <w:sz w:val="22"/>
      <w:szCs w:val="24"/>
      <w:lang w:val="fr-FR" w:eastAsia="fr-FR"/>
    </w:rPr>
  </w:style>
  <w:style w:type="paragraph" w:customStyle="1" w:styleId="Corpsdetextemasqu">
    <w:name w:val="Corps de texte masqué"/>
    <w:basedOn w:val="Corpsdetexte"/>
    <w:qFormat/>
    <w:rsid w:val="006C1F15"/>
    <w:pPr>
      <w:ind w:left="0"/>
      <w:jc w:val="center"/>
    </w:pPr>
    <w:rPr>
      <w:vanish/>
      <w:color w:val="C0504D" w:themeColor="accent2"/>
    </w:rPr>
  </w:style>
  <w:style w:type="character" w:styleId="Textedelespacerserv">
    <w:name w:val="Placeholder Text"/>
    <w:basedOn w:val="Policepardfaut"/>
    <w:uiPriority w:val="99"/>
    <w:semiHidden/>
    <w:rsid w:val="006C386C"/>
    <w:rPr>
      <w:color w:val="808080"/>
    </w:rPr>
  </w:style>
  <w:style w:type="table" w:styleId="Listeclaire-Accent5">
    <w:name w:val="Light List Accent 5"/>
    <w:basedOn w:val="TableauNormal"/>
    <w:uiPriority w:val="61"/>
    <w:rsid w:val="00BE518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1">
    <w:name w:val="Light List Accent 1"/>
    <w:basedOn w:val="TableauNormal"/>
    <w:uiPriority w:val="61"/>
    <w:rsid w:val="00E849E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ramemoyenne1-Accent1">
    <w:name w:val="Medium Shading 1 Accent 1"/>
    <w:basedOn w:val="TableauNormal"/>
    <w:uiPriority w:val="63"/>
    <w:rsid w:val="0026727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agraphedeliste">
    <w:name w:val="List Paragraph"/>
    <w:basedOn w:val="Normal"/>
    <w:uiPriority w:val="34"/>
    <w:qFormat/>
    <w:rsid w:val="004B6397"/>
    <w:pPr>
      <w:spacing w:after="200" w:line="288" w:lineRule="auto"/>
      <w:ind w:left="720"/>
      <w:contextualSpacing/>
    </w:pPr>
    <w:rPr>
      <w:rFonts w:asciiTheme="minorHAnsi" w:eastAsiaTheme="minorEastAsia" w:hAnsiTheme="minorHAnsi" w:cstheme="minorBidi"/>
      <w:i/>
      <w:iCs/>
      <w:sz w:val="20"/>
      <w:szCs w:val="20"/>
      <w:lang w:val="fr-CH" w:eastAsia="en-US"/>
    </w:rPr>
  </w:style>
  <w:style w:type="character" w:styleId="lev">
    <w:name w:val="Strong"/>
    <w:uiPriority w:val="22"/>
    <w:qFormat/>
    <w:rsid w:val="004B6397"/>
    <w:rPr>
      <w:b/>
      <w:bCs/>
      <w:spacing w:val="0"/>
    </w:rPr>
  </w:style>
  <w:style w:type="paragraph" w:styleId="Lgende">
    <w:name w:val="caption"/>
    <w:basedOn w:val="Normal"/>
    <w:next w:val="Normal"/>
    <w:uiPriority w:val="35"/>
    <w:unhideWhenUsed/>
    <w:qFormat/>
    <w:rsid w:val="00877596"/>
    <w:pPr>
      <w:spacing w:after="200" w:line="288" w:lineRule="auto"/>
    </w:pPr>
    <w:rPr>
      <w:rFonts w:asciiTheme="minorHAnsi" w:eastAsiaTheme="minorEastAsia" w:hAnsiTheme="minorHAnsi" w:cstheme="minorBidi"/>
      <w:b/>
      <w:bCs/>
      <w:i/>
      <w:iCs/>
      <w:color w:val="1F497D" w:themeColor="text2"/>
      <w:sz w:val="18"/>
      <w:szCs w:val="18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html/html_form_input_types.as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phael.favre\AppData\Roaming\Microsoft\Templates\Mod&#232;le%20CPNV%20IE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6761E-A96A-463A-842C-9E70D59FD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CPNV IEL.dotx</Template>
  <TotalTime>2664</TotalTime>
  <Pages>3</Pages>
  <Words>449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CPNV 2</vt:lpstr>
    </vt:vector>
  </TitlesOfParts>
  <Company>CPNV</Company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CPNV 2</dc:title>
  <dc:creator>FAVRE Raphaël</dc:creator>
  <cp:lastModifiedBy>FAVRE Raphael</cp:lastModifiedBy>
  <cp:revision>779</cp:revision>
  <cp:lastPrinted>2016-02-15T08:35:00Z</cp:lastPrinted>
  <dcterms:created xsi:type="dcterms:W3CDTF">2014-06-09T09:37:00Z</dcterms:created>
  <dcterms:modified xsi:type="dcterms:W3CDTF">2020-03-10T11:39:00Z</dcterms:modified>
</cp:coreProperties>
</file>